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1" w:type="dxa"/>
        <w:tblInd w:w="-147" w:type="dxa"/>
        <w:tblLook w:val="04A0" w:firstRow="1" w:lastRow="0" w:firstColumn="1" w:lastColumn="0" w:noHBand="0" w:noVBand="1"/>
      </w:tblPr>
      <w:tblGrid>
        <w:gridCol w:w="993"/>
        <w:gridCol w:w="8788"/>
      </w:tblGrid>
      <w:tr w:rsidR="004637D6" w14:paraId="676EE688" w14:textId="77777777" w:rsidTr="009D07E4"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B858A" w14:textId="6C95E9F4" w:rsidR="004637D6" w:rsidRDefault="004637D6" w:rsidP="00E85140">
            <w:pPr>
              <w:rPr>
                <w:b/>
              </w:rPr>
            </w:pPr>
            <w:r w:rsidRPr="004637D6">
              <w:rPr>
                <w:b/>
                <w:smallCaps/>
                <w:sz w:val="28"/>
                <w:szCs w:val="24"/>
              </w:rPr>
              <w:t>{{ Titel }}</w:t>
            </w:r>
          </w:p>
        </w:tc>
      </w:tr>
      <w:tr w:rsidR="00275C41" w14:paraId="362D00B6" w14:textId="77777777" w:rsidTr="009D07E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0709CE7" w14:textId="1D7A3AAE" w:rsidR="00275C41" w:rsidRDefault="00275C41" w:rsidP="00E85140">
            <w:pPr>
              <w:rPr>
                <w:b/>
              </w:rPr>
            </w:pPr>
            <w:r w:rsidRPr="00275C41">
              <w:rPr>
                <w:b/>
              </w:rPr>
              <w:t>Periode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</w:tcPr>
          <w:p w14:paraId="0B40208A" w14:textId="74E01517" w:rsidR="00275C41" w:rsidRDefault="00275C41" w:rsidP="00E85140">
            <w:pPr>
              <w:rPr>
                <w:b/>
              </w:rPr>
            </w:pPr>
            <w:r>
              <w:rPr>
                <w:b/>
              </w:rPr>
              <w:t xml:space="preserve">: </w:t>
            </w:r>
            <w:r w:rsidRPr="00275C41">
              <w:rPr>
                <w:b/>
              </w:rPr>
              <w:t>{{ Periode }}</w:t>
            </w:r>
          </w:p>
        </w:tc>
      </w:tr>
      <w:tr w:rsidR="00275C41" w14:paraId="0A50614B" w14:textId="77777777" w:rsidTr="009D07E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78110E4" w14:textId="57A32759" w:rsidR="00275C41" w:rsidRDefault="00275C41" w:rsidP="00E85140">
            <w:pPr>
              <w:rPr>
                <w:b/>
              </w:rPr>
            </w:pPr>
            <w:r w:rsidRPr="00275C41">
              <w:rPr>
                <w:b/>
              </w:rPr>
              <w:t>ECTS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</w:tcPr>
          <w:p w14:paraId="2D7205AC" w14:textId="4982F6E6" w:rsidR="00275C41" w:rsidRDefault="00275C41" w:rsidP="00E85140">
            <w:pPr>
              <w:rPr>
                <w:b/>
              </w:rPr>
            </w:pPr>
            <w:r>
              <w:rPr>
                <w:b/>
              </w:rPr>
              <w:t xml:space="preserve">: </w:t>
            </w:r>
            <w:r w:rsidRPr="00275C41">
              <w:rPr>
                <w:b/>
              </w:rPr>
              <w:t>{{ ECTS }}</w:t>
            </w:r>
          </w:p>
        </w:tc>
      </w:tr>
    </w:tbl>
    <w:p w14:paraId="5534179D" w14:textId="77777777" w:rsidR="00B67362" w:rsidRDefault="00B67362" w:rsidP="00E85140">
      <w:pPr>
        <w:rPr>
          <w:b/>
          <w:smallCaps/>
          <w:color w:val="C00000"/>
          <w:sz w:val="24"/>
          <w:szCs w:val="24"/>
        </w:rPr>
      </w:pPr>
    </w:p>
    <w:p w14:paraId="01C1F957" w14:textId="4CB02F58" w:rsidR="00962402" w:rsidRPr="00962402" w:rsidRDefault="00962402" w:rsidP="00E85140">
      <w:pPr>
        <w:rPr>
          <w:b/>
          <w:smallCaps/>
          <w:color w:val="C00000"/>
          <w:sz w:val="24"/>
          <w:szCs w:val="24"/>
        </w:rPr>
      </w:pPr>
      <w:r w:rsidRPr="00962402">
        <w:rPr>
          <w:b/>
          <w:smallCaps/>
          <w:color w:val="C00000"/>
          <w:sz w:val="24"/>
          <w:szCs w:val="24"/>
        </w:rPr>
        <w:t>Inleiding</w:t>
      </w:r>
    </w:p>
    <w:p w14:paraId="7F7C81F6" w14:textId="01B46CE3" w:rsidR="00CE3068" w:rsidRDefault="004526A1" w:rsidP="00E85140">
      <w:r>
        <w:t>{{ Inleiding }}</w:t>
      </w:r>
    </w:p>
    <w:p w14:paraId="754ABBD3" w14:textId="4F147235" w:rsidR="00CE3068" w:rsidRDefault="00CE3068" w:rsidP="00E85140"/>
    <w:p w14:paraId="5E40BDA1" w14:textId="7711D80E" w:rsidR="00CE3068" w:rsidRPr="00CE3068" w:rsidRDefault="004526A1" w:rsidP="00CE3068">
      <w:pPr>
        <w:rPr>
          <w:b/>
        </w:rPr>
      </w:pPr>
      <w:r w:rsidRPr="00962402">
        <w:rPr>
          <w:b/>
          <w:smallCaps/>
          <w:color w:val="C00000"/>
          <w:sz w:val="24"/>
          <w:szCs w:val="24"/>
        </w:rPr>
        <w:t>Leerdoelen</w:t>
      </w:r>
    </w:p>
    <w:p w14:paraId="3615D1DF" w14:textId="77777777" w:rsidR="004526A1" w:rsidRDefault="004526A1" w:rsidP="004526A1">
      <w:r>
        <w:t>{{ Leerdoelen }}</w:t>
      </w:r>
    </w:p>
    <w:p w14:paraId="5ADE45BA" w14:textId="77777777" w:rsidR="004526A1" w:rsidRDefault="004526A1" w:rsidP="004526A1"/>
    <w:p w14:paraId="7C993B54" w14:textId="5015DDDE" w:rsidR="00EE1027" w:rsidRDefault="004526A1" w:rsidP="004526A1">
      <w:pPr>
        <w:rPr>
          <w:b/>
        </w:rPr>
      </w:pPr>
      <w:r w:rsidRPr="00962402">
        <w:rPr>
          <w:b/>
          <w:smallCaps/>
          <w:color w:val="C00000"/>
          <w:sz w:val="24"/>
          <w:szCs w:val="24"/>
        </w:rPr>
        <w:t>Werkvormen</w:t>
      </w:r>
    </w:p>
    <w:p w14:paraId="6F9C25D0" w14:textId="2E5D0244" w:rsidR="00EE1027" w:rsidRDefault="004526A1" w:rsidP="00CE3068">
      <w:r>
        <w:t>{{ Werkvormen }}</w:t>
      </w:r>
    </w:p>
    <w:p w14:paraId="10672EBF" w14:textId="12B6009A" w:rsidR="00EE1027" w:rsidRDefault="00EE1027" w:rsidP="00CE3068"/>
    <w:p w14:paraId="6B41D4D5" w14:textId="6DE37A43" w:rsidR="00EE1027" w:rsidRDefault="000F5CB2" w:rsidP="00CE3068">
      <w:pPr>
        <w:rPr>
          <w:b/>
        </w:rPr>
      </w:pPr>
      <w:r w:rsidRPr="00962402">
        <w:rPr>
          <w:b/>
          <w:smallCaps/>
          <w:color w:val="C00000"/>
          <w:sz w:val="24"/>
          <w:szCs w:val="24"/>
        </w:rPr>
        <w:t>Tijdbesteding</w:t>
      </w:r>
    </w:p>
    <w:p w14:paraId="2F8D1214" w14:textId="276DDDB5" w:rsidR="008B16BD" w:rsidRDefault="000F5CB2" w:rsidP="00CE3068">
      <w:r>
        <w:t>{{ Tijdbesteding }}</w:t>
      </w:r>
    </w:p>
    <w:p w14:paraId="78F5C3D7" w14:textId="07671947" w:rsidR="00EF178F" w:rsidRDefault="00EF178F" w:rsidP="00CE3068"/>
    <w:p w14:paraId="2FD0A1E7" w14:textId="650D69FA" w:rsidR="00EF178F" w:rsidRPr="00EF178F" w:rsidRDefault="000F5CB2" w:rsidP="00EF178F">
      <w:pPr>
        <w:rPr>
          <w:b/>
        </w:rPr>
      </w:pPr>
      <w:r w:rsidRPr="00962402">
        <w:rPr>
          <w:b/>
          <w:smallCaps/>
          <w:color w:val="C00000"/>
          <w:sz w:val="24"/>
          <w:szCs w:val="24"/>
        </w:rPr>
        <w:t>Literatuur</w:t>
      </w:r>
    </w:p>
    <w:p w14:paraId="6D7DE3A2" w14:textId="362AFF3E" w:rsidR="00EF178F" w:rsidRPr="007F1A65" w:rsidRDefault="000F5CB2" w:rsidP="00EF178F">
      <w:pPr>
        <w:rPr>
          <w:i/>
        </w:rPr>
      </w:pPr>
      <w:r>
        <w:t>{{ Literatuur }}</w:t>
      </w:r>
    </w:p>
    <w:p w14:paraId="5712F3DE" w14:textId="77777777" w:rsidR="00EF178F" w:rsidRDefault="00EF178F" w:rsidP="00EF178F"/>
    <w:p w14:paraId="3492EC9F" w14:textId="5C117975" w:rsidR="00EF178F" w:rsidRPr="00EF178F" w:rsidRDefault="000F5CB2" w:rsidP="00EF178F">
      <w:pPr>
        <w:rPr>
          <w:b/>
        </w:rPr>
      </w:pPr>
      <w:r w:rsidRPr="00962402">
        <w:rPr>
          <w:b/>
          <w:smallCaps/>
          <w:color w:val="C00000"/>
          <w:sz w:val="24"/>
          <w:szCs w:val="24"/>
        </w:rPr>
        <w:t>Toetsing</w:t>
      </w:r>
    </w:p>
    <w:p w14:paraId="1FB3E13E" w14:textId="08BA76DF" w:rsidR="000F5CB2" w:rsidRDefault="000F5CB2" w:rsidP="000F5CB2">
      <w:r>
        <w:t>{{ Toetsing }}</w:t>
      </w:r>
    </w:p>
    <w:p w14:paraId="746EFCA2" w14:textId="60DED8D2" w:rsidR="000F5CB2" w:rsidRDefault="000F5CB2" w:rsidP="000F5CB2"/>
    <w:p w14:paraId="6030E7CC" w14:textId="59FDAB98" w:rsidR="000F5CB2" w:rsidRDefault="000F5CB2" w:rsidP="000F5CB2">
      <w:pPr>
        <w:rPr>
          <w:b/>
        </w:rPr>
      </w:pPr>
      <w:r w:rsidRPr="00962402">
        <w:rPr>
          <w:b/>
          <w:smallCaps/>
          <w:color w:val="C00000"/>
          <w:sz w:val="24"/>
          <w:szCs w:val="24"/>
        </w:rPr>
        <w:t>Herkansing</w:t>
      </w:r>
    </w:p>
    <w:p w14:paraId="73ACC8AC" w14:textId="5CEAB4DD" w:rsidR="000F5CB2" w:rsidRDefault="000F5CB2" w:rsidP="000F5CB2">
      <w:r w:rsidRPr="000F5CB2">
        <w:t>{{ Herkansing }}</w:t>
      </w:r>
    </w:p>
    <w:p w14:paraId="3329773D" w14:textId="58D03E78" w:rsidR="000F5CB2" w:rsidRDefault="000F5CB2" w:rsidP="000F5CB2"/>
    <w:p w14:paraId="43CF5AD0" w14:textId="77777777" w:rsidR="00835851" w:rsidRDefault="00835851">
      <w:pPr>
        <w:spacing w:line="240" w:lineRule="auto"/>
        <w:rPr>
          <w:b/>
          <w:smallCaps/>
          <w:color w:val="C00000"/>
          <w:sz w:val="24"/>
          <w:szCs w:val="24"/>
        </w:rPr>
      </w:pPr>
      <w:r>
        <w:rPr>
          <w:b/>
          <w:smallCaps/>
          <w:color w:val="C00000"/>
          <w:sz w:val="24"/>
          <w:szCs w:val="24"/>
        </w:rPr>
        <w:br w:type="page"/>
      </w:r>
    </w:p>
    <w:p w14:paraId="4F5C8F1B" w14:textId="60CA1688" w:rsidR="00962402" w:rsidRDefault="00962402" w:rsidP="00962402">
      <w:pPr>
        <w:rPr>
          <w:b/>
          <w:smallCaps/>
          <w:color w:val="C00000"/>
          <w:sz w:val="24"/>
          <w:szCs w:val="24"/>
        </w:rPr>
      </w:pPr>
      <w:r>
        <w:rPr>
          <w:b/>
          <w:smallCaps/>
          <w:color w:val="C00000"/>
          <w:sz w:val="24"/>
          <w:szCs w:val="24"/>
        </w:rPr>
        <w:lastRenderedPageBreak/>
        <w:t>Lesplan</w:t>
      </w:r>
    </w:p>
    <w:p w14:paraId="550DCC7B" w14:textId="77777777" w:rsidR="00962402" w:rsidRDefault="00962402" w:rsidP="00962402">
      <w:pPr>
        <w:rPr>
          <w:b/>
        </w:rPr>
      </w:pPr>
    </w:p>
    <w:p w14:paraId="47F95D3B" w14:textId="77777777" w:rsidR="000F5CB2" w:rsidRPr="000F5CB2" w:rsidRDefault="000F5CB2" w:rsidP="000F5CB2"/>
    <w:sectPr w:rsidR="000F5CB2" w:rsidRPr="000F5CB2" w:rsidSect="00FF4E3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609" w:right="1191" w:bottom="709" w:left="1276" w:header="567" w:footer="482" w:gutter="0"/>
      <w:cols w:space="708"/>
      <w:formProt w:val="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308F3" w14:textId="77777777" w:rsidR="00E668C8" w:rsidRDefault="00E668C8">
      <w:pPr>
        <w:spacing w:line="240" w:lineRule="auto"/>
      </w:pPr>
      <w:r>
        <w:separator/>
      </w:r>
    </w:p>
  </w:endnote>
  <w:endnote w:type="continuationSeparator" w:id="0">
    <w:p w14:paraId="1371856C" w14:textId="77777777" w:rsidR="00E668C8" w:rsidRDefault="00E668C8">
      <w:pPr>
        <w:spacing w:line="240" w:lineRule="auto"/>
      </w:pPr>
      <w:r>
        <w:continuationSeparator/>
      </w:r>
    </w:p>
  </w:endnote>
  <w:endnote w:type="continuationNotice" w:id="1">
    <w:p w14:paraId="0D03191A" w14:textId="77777777" w:rsidR="00E668C8" w:rsidRDefault="00E668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E6D65" w14:textId="77777777" w:rsidR="001222DA" w:rsidRDefault="001222D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62460" w14:textId="77777777" w:rsidR="001222DA" w:rsidRDefault="001222D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DEDB5" w14:textId="77777777" w:rsidR="001222DA" w:rsidRDefault="001222D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D9433" w14:textId="77777777" w:rsidR="00E668C8" w:rsidRDefault="00E668C8">
      <w:pPr>
        <w:spacing w:line="240" w:lineRule="auto"/>
      </w:pPr>
      <w:r>
        <w:separator/>
      </w:r>
    </w:p>
  </w:footnote>
  <w:footnote w:type="continuationSeparator" w:id="0">
    <w:p w14:paraId="5471A5A5" w14:textId="77777777" w:rsidR="00E668C8" w:rsidRDefault="00E668C8">
      <w:pPr>
        <w:spacing w:line="240" w:lineRule="auto"/>
      </w:pPr>
      <w:r>
        <w:continuationSeparator/>
      </w:r>
    </w:p>
  </w:footnote>
  <w:footnote w:type="continuationNotice" w:id="1">
    <w:p w14:paraId="59362F45" w14:textId="77777777" w:rsidR="00E668C8" w:rsidRDefault="00E668C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EC141" w14:textId="77777777" w:rsidR="001222DA" w:rsidRDefault="001222D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1D206" w14:textId="6741B016" w:rsidR="00FC5F96" w:rsidRDefault="00FC5F96" w:rsidP="00FC5F96">
    <w:pPr>
      <w:pStyle w:val="Koptekst"/>
      <w:rPr>
        <w:b/>
        <w:sz w:val="28"/>
        <w:szCs w:val="36"/>
      </w:rPr>
    </w:pPr>
    <w:r w:rsidRPr="0041644C">
      <w:rPr>
        <w:noProof/>
        <w:sz w:val="16"/>
        <w:lang w:eastAsia="nl-NL"/>
      </w:rPr>
      <w:drawing>
        <wp:anchor distT="0" distB="0" distL="114300" distR="114300" simplePos="0" relativeHeight="251662337" behindDoc="1" locked="0" layoutInCell="1" allowOverlap="1" wp14:anchorId="3DA1EE98" wp14:editId="5E0D2B4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10475" cy="238125"/>
          <wp:effectExtent l="0" t="0" r="9525" b="9525"/>
          <wp:wrapNone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ans_balk_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4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03213">
      <w:rPr>
        <w:i/>
        <w:noProof/>
        <w:sz w:val="16"/>
        <w:lang w:eastAsia="nl-NL"/>
      </w:rPr>
      <w:drawing>
        <wp:anchor distT="0" distB="0" distL="114300" distR="114300" simplePos="0" relativeHeight="251660289" behindDoc="0" locked="0" layoutInCell="1" allowOverlap="1" wp14:anchorId="1711DF52" wp14:editId="23B11C97">
          <wp:simplePos x="0" y="0"/>
          <wp:positionH relativeFrom="column">
            <wp:posOffset>4699000</wp:posOffset>
          </wp:positionH>
          <wp:positionV relativeFrom="paragraph">
            <wp:posOffset>5715</wp:posOffset>
          </wp:positionV>
          <wp:extent cx="1800860" cy="590550"/>
          <wp:effectExtent l="0" t="0" r="8890" b="0"/>
          <wp:wrapNone/>
          <wp:docPr id="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ans_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86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  <w:szCs w:val="36"/>
      </w:rPr>
      <w:t>Technische Informatica - {{ Module }}</w:t>
    </w:r>
  </w:p>
  <w:p w14:paraId="4662EA19" w14:textId="77777777" w:rsidR="00FC5F96" w:rsidRDefault="00FC5F96" w:rsidP="00FC5F96">
    <w:pPr>
      <w:pStyle w:val="Koptekst"/>
      <w:rPr>
        <w:b/>
        <w:sz w:val="28"/>
        <w:szCs w:val="36"/>
      </w:rPr>
    </w:pPr>
    <w:r>
      <w:rPr>
        <w:sz w:val="16"/>
        <w:szCs w:val="36"/>
      </w:rPr>
      <w:t>Docenten</w:t>
    </w:r>
    <w:r w:rsidRPr="007215C5">
      <w:rPr>
        <w:sz w:val="16"/>
        <w:szCs w:val="36"/>
      </w:rPr>
      <w:t xml:space="preserve">: </w:t>
    </w:r>
    <w:r>
      <w:rPr>
        <w:sz w:val="16"/>
        <w:szCs w:val="36"/>
      </w:rPr>
      <w:t>{{ Docenten }}</w:t>
    </w:r>
  </w:p>
  <w:p w14:paraId="5BBBAA94" w14:textId="0CC1C4FC" w:rsidR="00FC5F96" w:rsidRPr="001D23D1" w:rsidRDefault="001D23D1" w:rsidP="00FC5F96">
    <w:pPr>
      <w:pStyle w:val="Koptekst"/>
      <w:rPr>
        <w:sz w:val="16"/>
        <w:szCs w:val="36"/>
      </w:rPr>
    </w:pPr>
    <w:r>
      <w:rPr>
        <w:sz w:val="16"/>
        <w:szCs w:val="36"/>
      </w:rPr>
      <w:t xml:space="preserve">Pagina </w:t>
    </w:r>
    <w:r w:rsidRPr="00FC5F96">
      <w:rPr>
        <w:sz w:val="16"/>
        <w:szCs w:val="36"/>
      </w:rPr>
      <w:fldChar w:fldCharType="begin"/>
    </w:r>
    <w:r w:rsidRPr="00FC5F96">
      <w:rPr>
        <w:sz w:val="16"/>
        <w:szCs w:val="36"/>
      </w:rPr>
      <w:instrText>PAGE   \* MERGEFORMAT</w:instrText>
    </w:r>
    <w:r w:rsidRPr="00FC5F96">
      <w:rPr>
        <w:sz w:val="16"/>
        <w:szCs w:val="36"/>
      </w:rPr>
      <w:fldChar w:fldCharType="separate"/>
    </w:r>
    <w:r w:rsidR="001222DA">
      <w:rPr>
        <w:noProof/>
        <w:sz w:val="16"/>
        <w:szCs w:val="36"/>
      </w:rPr>
      <w:t>1</w:t>
    </w:r>
    <w:r w:rsidRPr="00FC5F96">
      <w:rPr>
        <w:sz w:val="16"/>
        <w:szCs w:val="36"/>
      </w:rPr>
      <w:fldChar w:fldCharType="end"/>
    </w:r>
    <w:r>
      <w:rPr>
        <w:sz w:val="16"/>
        <w:szCs w:val="36"/>
      </w:rPr>
      <w:t xml:space="preserve"> / </w:t>
    </w:r>
    <w:r>
      <w:rPr>
        <w:sz w:val="16"/>
        <w:szCs w:val="36"/>
      </w:rPr>
      <w:fldChar w:fldCharType="begin"/>
    </w:r>
    <w:r>
      <w:rPr>
        <w:sz w:val="16"/>
        <w:szCs w:val="36"/>
      </w:rPr>
      <w:instrText xml:space="preserve"> NUMPAGES   \* MERGEFORMAT </w:instrText>
    </w:r>
    <w:r>
      <w:rPr>
        <w:sz w:val="16"/>
        <w:szCs w:val="36"/>
      </w:rPr>
      <w:fldChar w:fldCharType="separate"/>
    </w:r>
    <w:r w:rsidR="001222DA">
      <w:rPr>
        <w:noProof/>
        <w:sz w:val="16"/>
        <w:szCs w:val="36"/>
      </w:rPr>
      <w:t>2</w:t>
    </w:r>
    <w:r>
      <w:rPr>
        <w:sz w:val="16"/>
        <w:szCs w:val="36"/>
      </w:rPr>
      <w:fldChar w:fldCharType="end"/>
    </w:r>
  </w:p>
  <w:p w14:paraId="498BE660" w14:textId="7204769E" w:rsidR="00FC5F96" w:rsidRPr="00962402" w:rsidRDefault="001222DA" w:rsidP="00FC5F96">
    <w:pPr>
      <w:tabs>
        <w:tab w:val="center" w:pos="4280"/>
      </w:tabs>
      <w:rPr>
        <w:b/>
        <w:smallCaps/>
        <w:color w:val="C00000"/>
        <w:sz w:val="56"/>
        <w:szCs w:val="72"/>
      </w:rPr>
    </w:pPr>
    <w:r>
      <w:rPr>
        <w:b/>
        <w:smallCaps/>
        <w:color w:val="C00000"/>
        <w:sz w:val="56"/>
        <w:szCs w:val="72"/>
      </w:rPr>
      <w:t>Modulew</w:t>
    </w:r>
    <w:bookmarkStart w:id="0" w:name="_GoBack"/>
    <w:bookmarkEnd w:id="0"/>
    <w:r w:rsidR="00FC5F96" w:rsidRPr="00962402">
      <w:rPr>
        <w:b/>
        <w:smallCaps/>
        <w:color w:val="C00000"/>
        <w:sz w:val="56"/>
        <w:szCs w:val="72"/>
      </w:rPr>
      <w:t>ijzer {{ Module }}</w:t>
    </w:r>
  </w:p>
  <w:p w14:paraId="4D43B2DA" w14:textId="77777777" w:rsidR="00FC5F96" w:rsidRDefault="00FC5F9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2C92A" w14:textId="0A4E0173" w:rsidR="008C34E9" w:rsidRDefault="0041644C" w:rsidP="0041644C">
    <w:pPr>
      <w:pStyle w:val="Koptekst"/>
      <w:rPr>
        <w:b/>
        <w:sz w:val="28"/>
        <w:szCs w:val="36"/>
      </w:rPr>
    </w:pPr>
    <w:r w:rsidRPr="00303213">
      <w:rPr>
        <w:i/>
        <w:noProof/>
        <w:sz w:val="16"/>
        <w:lang w:eastAsia="nl-NL"/>
      </w:rPr>
      <w:drawing>
        <wp:anchor distT="0" distB="0" distL="114300" distR="114300" simplePos="0" relativeHeight="251658241" behindDoc="0" locked="0" layoutInCell="1" allowOverlap="1" wp14:anchorId="732B1B05" wp14:editId="580187BB">
          <wp:simplePos x="0" y="0"/>
          <wp:positionH relativeFrom="column">
            <wp:posOffset>4699000</wp:posOffset>
          </wp:positionH>
          <wp:positionV relativeFrom="paragraph">
            <wp:posOffset>5715</wp:posOffset>
          </wp:positionV>
          <wp:extent cx="1800860" cy="590550"/>
          <wp:effectExtent l="0" t="0" r="889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ans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86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2A84">
      <w:rPr>
        <w:b/>
        <w:sz w:val="28"/>
        <w:szCs w:val="36"/>
      </w:rPr>
      <w:t xml:space="preserve">Technische Informatica - </w:t>
    </w:r>
    <w:r w:rsidR="00603E9F">
      <w:rPr>
        <w:b/>
        <w:sz w:val="28"/>
        <w:szCs w:val="36"/>
      </w:rPr>
      <w:t>{{ Module }}</w:t>
    </w:r>
  </w:p>
  <w:p w14:paraId="78FF690D" w14:textId="709B4977" w:rsidR="008C34E9" w:rsidRDefault="00DF2F57" w:rsidP="0041644C">
    <w:pPr>
      <w:pStyle w:val="Koptekst"/>
      <w:rPr>
        <w:sz w:val="16"/>
        <w:szCs w:val="36"/>
      </w:rPr>
    </w:pPr>
    <w:r>
      <w:rPr>
        <w:sz w:val="16"/>
        <w:szCs w:val="36"/>
      </w:rPr>
      <w:t>Docenten</w:t>
    </w:r>
    <w:r w:rsidR="007215C5" w:rsidRPr="007215C5">
      <w:rPr>
        <w:sz w:val="16"/>
        <w:szCs w:val="36"/>
      </w:rPr>
      <w:t xml:space="preserve">: </w:t>
    </w:r>
    <w:r w:rsidR="00603E9F">
      <w:rPr>
        <w:sz w:val="16"/>
        <w:szCs w:val="36"/>
      </w:rPr>
      <w:t>{{ Docenten }}</w:t>
    </w:r>
  </w:p>
  <w:p w14:paraId="6F66E7D1" w14:textId="01C336B8" w:rsidR="00ED3596" w:rsidRPr="00FC5F96" w:rsidRDefault="00FC5F96" w:rsidP="0041644C">
    <w:pPr>
      <w:pStyle w:val="Koptekst"/>
      <w:rPr>
        <w:sz w:val="16"/>
        <w:szCs w:val="36"/>
      </w:rPr>
    </w:pPr>
    <w:r>
      <w:rPr>
        <w:sz w:val="16"/>
        <w:szCs w:val="36"/>
      </w:rPr>
      <w:t xml:space="preserve">Pagina </w:t>
    </w:r>
    <w:r w:rsidRPr="00FC5F96">
      <w:rPr>
        <w:sz w:val="16"/>
        <w:szCs w:val="36"/>
      </w:rPr>
      <w:fldChar w:fldCharType="begin"/>
    </w:r>
    <w:r w:rsidRPr="00FC5F96">
      <w:rPr>
        <w:sz w:val="16"/>
        <w:szCs w:val="36"/>
      </w:rPr>
      <w:instrText>PAGE   \* MERGEFORMAT</w:instrText>
    </w:r>
    <w:r w:rsidRPr="00FC5F96">
      <w:rPr>
        <w:sz w:val="16"/>
        <w:szCs w:val="36"/>
      </w:rPr>
      <w:fldChar w:fldCharType="separate"/>
    </w:r>
    <w:r w:rsidR="001D23D1">
      <w:rPr>
        <w:noProof/>
        <w:sz w:val="16"/>
        <w:szCs w:val="36"/>
      </w:rPr>
      <w:t>1</w:t>
    </w:r>
    <w:r w:rsidRPr="00FC5F96">
      <w:rPr>
        <w:sz w:val="16"/>
        <w:szCs w:val="36"/>
      </w:rPr>
      <w:fldChar w:fldCharType="end"/>
    </w:r>
    <w:r>
      <w:rPr>
        <w:sz w:val="16"/>
        <w:szCs w:val="36"/>
      </w:rPr>
      <w:t xml:space="preserve"> / </w:t>
    </w:r>
    <w:r>
      <w:rPr>
        <w:sz w:val="16"/>
        <w:szCs w:val="36"/>
      </w:rPr>
      <w:fldChar w:fldCharType="begin"/>
    </w:r>
    <w:r>
      <w:rPr>
        <w:sz w:val="16"/>
        <w:szCs w:val="36"/>
      </w:rPr>
      <w:instrText xml:space="preserve"> NUMPAGES   \* MERGEFORMAT </w:instrText>
    </w:r>
    <w:r>
      <w:rPr>
        <w:sz w:val="16"/>
        <w:szCs w:val="36"/>
      </w:rPr>
      <w:fldChar w:fldCharType="separate"/>
    </w:r>
    <w:r w:rsidR="001D23D1">
      <w:rPr>
        <w:noProof/>
        <w:sz w:val="16"/>
        <w:szCs w:val="36"/>
      </w:rPr>
      <w:t>2</w:t>
    </w:r>
    <w:r>
      <w:rPr>
        <w:sz w:val="16"/>
        <w:szCs w:val="36"/>
      </w:rPr>
      <w:fldChar w:fldCharType="end"/>
    </w:r>
  </w:p>
  <w:p w14:paraId="796E154D" w14:textId="4EFEF563" w:rsidR="008C34E9" w:rsidRPr="00962402" w:rsidRDefault="00603E9F" w:rsidP="008C34E9">
    <w:pPr>
      <w:tabs>
        <w:tab w:val="center" w:pos="4280"/>
      </w:tabs>
      <w:rPr>
        <w:b/>
        <w:smallCaps/>
        <w:color w:val="C00000"/>
        <w:sz w:val="56"/>
        <w:szCs w:val="72"/>
      </w:rPr>
    </w:pPr>
    <w:r w:rsidRPr="00962402">
      <w:rPr>
        <w:b/>
        <w:smallCaps/>
        <w:color w:val="C00000"/>
        <w:sz w:val="56"/>
        <w:szCs w:val="72"/>
      </w:rPr>
      <w:t>Module Wijzer</w:t>
    </w:r>
    <w:r w:rsidR="00B973E6" w:rsidRPr="00962402">
      <w:rPr>
        <w:b/>
        <w:smallCaps/>
        <w:color w:val="C00000"/>
        <w:sz w:val="56"/>
        <w:szCs w:val="72"/>
      </w:rPr>
      <w:t xml:space="preserve"> </w:t>
    </w:r>
    <w:r w:rsidRPr="00962402">
      <w:rPr>
        <w:b/>
        <w:smallCaps/>
        <w:color w:val="C00000"/>
        <w:sz w:val="56"/>
        <w:szCs w:val="72"/>
      </w:rPr>
      <w:t>{{ Module }}</w:t>
    </w:r>
  </w:p>
  <w:p w14:paraId="7A3760C3" w14:textId="2D3C2FB8" w:rsidR="003427EE" w:rsidRPr="0041644C" w:rsidRDefault="003427EE" w:rsidP="0041644C">
    <w:pPr>
      <w:pStyle w:val="Koptekst"/>
      <w:rPr>
        <w:sz w:val="16"/>
        <w:lang w:eastAsia="nl-NL"/>
      </w:rPr>
    </w:pPr>
    <w:r w:rsidRPr="0041644C">
      <w:rPr>
        <w:noProof/>
        <w:sz w:val="16"/>
        <w:lang w:eastAsia="nl-NL"/>
      </w:rPr>
      <w:drawing>
        <wp:anchor distT="0" distB="0" distL="114300" distR="114300" simplePos="0" relativeHeight="251658240" behindDoc="1" locked="0" layoutInCell="1" allowOverlap="1" wp14:anchorId="3988045D" wp14:editId="321C3070">
          <wp:simplePos x="0" y="0"/>
          <wp:positionH relativeFrom="page">
            <wp:posOffset>-19050</wp:posOffset>
          </wp:positionH>
          <wp:positionV relativeFrom="page">
            <wp:posOffset>9525</wp:posOffset>
          </wp:positionV>
          <wp:extent cx="7610475" cy="238125"/>
          <wp:effectExtent l="0" t="0" r="9525" b="9525"/>
          <wp:wrapNone/>
          <wp:docPr id="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ans_balk_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475" cy="238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315"/>
    <w:multiLevelType w:val="hybridMultilevel"/>
    <w:tmpl w:val="DD8E1542"/>
    <w:lvl w:ilvl="0" w:tplc="31F25D56">
      <w:start w:val="1"/>
      <w:numFmt w:val="upperLetter"/>
      <w:pStyle w:val="Opsommingmetletters"/>
      <w:lvlText w:val="%1"/>
      <w:lvlJc w:val="right"/>
      <w:pPr>
        <w:tabs>
          <w:tab w:val="num" w:pos="0"/>
        </w:tabs>
        <w:ind w:left="0" w:hanging="119"/>
      </w:pPr>
      <w:rPr>
        <w:rFonts w:hint="default"/>
      </w:rPr>
    </w:lvl>
    <w:lvl w:ilvl="1" w:tplc="1EFC02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0EEC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5664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659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F0D6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A0C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B4AD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B663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88145D"/>
    <w:multiLevelType w:val="hybridMultilevel"/>
    <w:tmpl w:val="000ACCC4"/>
    <w:lvl w:ilvl="0" w:tplc="4A227BB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i w:val="0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63822"/>
    <w:multiLevelType w:val="hybridMultilevel"/>
    <w:tmpl w:val="4888DF8E"/>
    <w:lvl w:ilvl="0" w:tplc="78863612">
      <w:start w:val="1"/>
      <w:numFmt w:val="bullet"/>
      <w:pStyle w:val="Opsommingmetbolletjes"/>
      <w:lvlText w:val="•"/>
      <w:lvlJc w:val="left"/>
      <w:pPr>
        <w:tabs>
          <w:tab w:val="num" w:pos="0"/>
        </w:tabs>
        <w:ind w:left="0" w:firstLine="0"/>
      </w:pPr>
      <w:rPr>
        <w:rFonts w:ascii="Verdana" w:hAnsi="Verdana" w:hint="default"/>
      </w:rPr>
    </w:lvl>
    <w:lvl w:ilvl="1" w:tplc="B54E05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548E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62B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807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7865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8872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AA38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6D856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05B61"/>
    <w:multiLevelType w:val="hybridMultilevel"/>
    <w:tmpl w:val="02D6221C"/>
    <w:lvl w:ilvl="0" w:tplc="7F54531A">
      <w:start w:val="130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E4B5C"/>
    <w:multiLevelType w:val="hybridMultilevel"/>
    <w:tmpl w:val="4C723B2C"/>
    <w:lvl w:ilvl="0" w:tplc="8E6660C8">
      <w:start w:val="1"/>
      <w:numFmt w:val="decimal"/>
      <w:pStyle w:val="Appendix"/>
      <w:lvlText w:val="Appendix %1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8"/>
        <w:szCs w:val="28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641A8C"/>
    <w:multiLevelType w:val="hybridMultilevel"/>
    <w:tmpl w:val="498E3798"/>
    <w:lvl w:ilvl="0" w:tplc="EF6A3D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12B90"/>
    <w:multiLevelType w:val="hybridMultilevel"/>
    <w:tmpl w:val="2F36AB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83754"/>
    <w:multiLevelType w:val="hybridMultilevel"/>
    <w:tmpl w:val="5CBAC09C"/>
    <w:lvl w:ilvl="0" w:tplc="ED40316C">
      <w:start w:val="1"/>
      <w:numFmt w:val="decimal"/>
      <w:pStyle w:val="Bijlage"/>
      <w:lvlText w:val="Bijlage %1"/>
      <w:lvlJc w:val="left"/>
      <w:pPr>
        <w:tabs>
          <w:tab w:val="num" w:pos="284"/>
        </w:tabs>
        <w:ind w:left="0" w:firstLine="0"/>
      </w:pPr>
      <w:rPr>
        <w:rFonts w:ascii="Verdana" w:hAnsi="Verdana" w:hint="default"/>
        <w:b/>
        <w:i w:val="0"/>
        <w:sz w:val="28"/>
        <w:szCs w:val="28"/>
      </w:rPr>
    </w:lvl>
    <w:lvl w:ilvl="1" w:tplc="08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F5438C"/>
    <w:multiLevelType w:val="multilevel"/>
    <w:tmpl w:val="C316B954"/>
    <w:lvl w:ilvl="0">
      <w:start w:val="1"/>
      <w:numFmt w:val="decimal"/>
      <w:pStyle w:val="Kop1"/>
      <w:lvlText w:val="%1"/>
      <w:lvlJc w:val="left"/>
      <w:pPr>
        <w:tabs>
          <w:tab w:val="num" w:pos="0"/>
        </w:tabs>
        <w:ind w:left="0" w:hanging="119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0"/>
        </w:tabs>
        <w:ind w:left="0" w:hanging="1191"/>
      </w:pPr>
      <w:rPr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0"/>
        </w:tabs>
        <w:ind w:left="0" w:hanging="119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0"/>
        </w:tabs>
        <w:ind w:left="0" w:hanging="119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-183"/>
        </w:tabs>
        <w:ind w:left="-183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-39"/>
        </w:tabs>
        <w:ind w:left="-39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05"/>
        </w:tabs>
        <w:ind w:left="105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249"/>
        </w:tabs>
        <w:ind w:left="249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393"/>
        </w:tabs>
        <w:ind w:left="393" w:hanging="1584"/>
      </w:pPr>
      <w:rPr>
        <w:rFonts w:hint="default"/>
      </w:rPr>
    </w:lvl>
  </w:abstractNum>
  <w:abstractNum w:abstractNumId="9" w15:restartNumberingAfterBreak="0">
    <w:nsid w:val="385B3803"/>
    <w:multiLevelType w:val="hybridMultilevel"/>
    <w:tmpl w:val="8166AF4E"/>
    <w:lvl w:ilvl="0" w:tplc="7F54531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D1326"/>
    <w:multiLevelType w:val="hybridMultilevel"/>
    <w:tmpl w:val="996C4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D4068"/>
    <w:multiLevelType w:val="hybridMultilevel"/>
    <w:tmpl w:val="492A5DEC"/>
    <w:lvl w:ilvl="0" w:tplc="7F54531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F8C"/>
    <w:multiLevelType w:val="hybridMultilevel"/>
    <w:tmpl w:val="9A5C57D6"/>
    <w:lvl w:ilvl="0" w:tplc="0413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66300C86"/>
    <w:multiLevelType w:val="hybridMultilevel"/>
    <w:tmpl w:val="AA484080"/>
    <w:lvl w:ilvl="0" w:tplc="0096E37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D39A5"/>
    <w:multiLevelType w:val="multilevel"/>
    <w:tmpl w:val="A8427592"/>
    <w:name w:val="HuisstijlKoppen"/>
    <w:styleLink w:val="Huisstijl-Kop"/>
    <w:lvl w:ilvl="0">
      <w:start w:val="1"/>
      <w:numFmt w:val="decimal"/>
      <w:lvlText w:val="%1."/>
      <w:lvlJc w:val="left"/>
      <w:pPr>
        <w:ind w:left="680" w:hanging="680"/>
      </w:pPr>
      <w:rPr>
        <w:rFonts w:ascii="Arial" w:hAnsi="Arial" w:hint="default"/>
        <w:sz w:val="19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96"/>
        </w:tabs>
        <w:ind w:left="99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0"/>
        </w:tabs>
        <w:ind w:left="114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84"/>
        </w:tabs>
        <w:ind w:left="12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28"/>
        </w:tabs>
        <w:ind w:left="1428" w:hanging="1584"/>
      </w:pPr>
      <w:rPr>
        <w:rFonts w:hint="default"/>
      </w:rPr>
    </w:lvl>
  </w:abstractNum>
  <w:abstractNum w:abstractNumId="15" w15:restartNumberingAfterBreak="0">
    <w:nsid w:val="79D071C7"/>
    <w:multiLevelType w:val="hybridMultilevel"/>
    <w:tmpl w:val="826A8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170CF"/>
    <w:multiLevelType w:val="hybridMultilevel"/>
    <w:tmpl w:val="CB622CE6"/>
    <w:lvl w:ilvl="0" w:tplc="7F54531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14"/>
  </w:num>
  <w:num w:numId="7">
    <w:abstractNumId w:val="15"/>
  </w:num>
  <w:num w:numId="8">
    <w:abstractNumId w:val="1"/>
  </w:num>
  <w:num w:numId="9">
    <w:abstractNumId w:val="5"/>
  </w:num>
  <w:num w:numId="10">
    <w:abstractNumId w:val="12"/>
  </w:num>
  <w:num w:numId="11">
    <w:abstractNumId w:val="16"/>
  </w:num>
  <w:num w:numId="12">
    <w:abstractNumId w:val="3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anmaakDatum" w:val="31-10-2018"/>
    <w:docVar w:name="_AanmaakGebruiker" w:val="macsnoer"/>
    <w:docVar w:name="_KlantCode" w:val="Avans"/>
    <w:docVar w:name="_LicCode" w:val="Avans"/>
    <w:docVar w:name="_Versie" w:val="2016.1.9"/>
    <w:docVar w:name="Aanhef" w:val="Geachte heer, mevrouw"/>
    <w:docVar w:name="Afdeling" w:val="(n.v.t.)"/>
    <w:docVar w:name="AfdelingID" w:val="1"/>
    <w:docVar w:name="AfdelingOmschr" w:val="(n.v.t.)"/>
    <w:docVar w:name="app" w:val="0"/>
    <w:docVar w:name="Auteurs" w:val="Paul Lindelauf, Jan Oostindie, Monique van de Winkel en Maurice Snoeren"/>
    <w:docVar w:name="Bedrijf" w:val="AEI"/>
    <w:docVar w:name="BedrijfID" w:val="28"/>
    <w:docVar w:name="BedrijfStatutair" w:val="Academie voor Engineering en ICT"/>
    <w:docVar w:name="BijlageCC" w:val="0"/>
    <w:docVar w:name="Concept" w:val="0"/>
    <w:docVar w:name="contact" w:val="Profiel Sigrid"/>
    <w:docVar w:name="Contactpersoon" w:val="Snoeren, Maurice"/>
    <w:docVar w:name="ContactpersoonID" w:val="6110"/>
    <w:docVar w:name="ContactpersoonVoluit" w:val="Maurice Snoeren"/>
    <w:docVar w:name="Datum" w:val="31-10-2018"/>
    <w:docVar w:name="doc_date" w:val="10-3-2016"/>
    <w:docVar w:name="doc_type" w:val="Report"/>
    <w:docVar w:name="doclang" w:val="1043"/>
    <w:docVar w:name="Doorkiesnummer" w:val="(088) 525 6332"/>
    <w:docVar w:name="Email" w:val="mac.snoeren@avans.nl"/>
    <w:docVar w:name="hat" w:val="Yes"/>
    <w:docVar w:name="hat_subtitle" w:val="Onderwerp"/>
    <w:docVar w:name="headings" w:val="Yes"/>
    <w:docVar w:name="Logo" w:val="Avans hogeschool.png"/>
    <w:docVar w:name="MergeLayout" w:val="RelatieBeheer"/>
    <w:docVar w:name="MergeStatus" w:val="0"/>
    <w:docVar w:name="our_ref" w:val="Kenmerk"/>
    <w:docVar w:name="Sjabloon" w:val="Rapport"/>
    <w:docVar w:name="SjabloonID" w:val="14"/>
    <w:docVar w:name="SjabloonType" w:val="RAPPORT"/>
    <w:docVar w:name="status" w:val="Concept"/>
    <w:docVar w:name="SubTitel" w:val="Succesvol stagelopen bij Technische Informatica"/>
    <w:docVar w:name="subtitle" w:val="No"/>
    <w:docVar w:name="Taal" w:val="NL"/>
    <w:docVar w:name="Titel" w:val="Stagehandleiding 2018-2019"/>
    <w:docVar w:name="title" w:val="Titel"/>
    <w:docVar w:name="version" w:val="Versie 0"/>
    <w:docVar w:name="Vestiging" w:val="Lovensdijkstraat"/>
    <w:docVar w:name="VestigingID" w:val="10"/>
    <w:docVar w:name="VestigingOmschr" w:val="Lovensdijkstraat"/>
    <w:docVar w:name="VoorAkkoordNaam_Status" w:val="0"/>
    <w:docVar w:name="Wijzig" w:val="1"/>
  </w:docVars>
  <w:rsids>
    <w:rsidRoot w:val="004456A9"/>
    <w:rsid w:val="000035C8"/>
    <w:rsid w:val="00006390"/>
    <w:rsid w:val="00013383"/>
    <w:rsid w:val="000137FB"/>
    <w:rsid w:val="000147D5"/>
    <w:rsid w:val="0001665D"/>
    <w:rsid w:val="00017C21"/>
    <w:rsid w:val="000219D9"/>
    <w:rsid w:val="00026D37"/>
    <w:rsid w:val="00027A95"/>
    <w:rsid w:val="00033C7D"/>
    <w:rsid w:val="00034DBD"/>
    <w:rsid w:val="00035136"/>
    <w:rsid w:val="00041DF3"/>
    <w:rsid w:val="00045036"/>
    <w:rsid w:val="00045DDC"/>
    <w:rsid w:val="0004658D"/>
    <w:rsid w:val="00046ABF"/>
    <w:rsid w:val="00050BAA"/>
    <w:rsid w:val="0005201A"/>
    <w:rsid w:val="0005210C"/>
    <w:rsid w:val="00054880"/>
    <w:rsid w:val="000557F6"/>
    <w:rsid w:val="00056B60"/>
    <w:rsid w:val="00062564"/>
    <w:rsid w:val="00063673"/>
    <w:rsid w:val="0006476E"/>
    <w:rsid w:val="00064F55"/>
    <w:rsid w:val="00066909"/>
    <w:rsid w:val="00066A13"/>
    <w:rsid w:val="00067960"/>
    <w:rsid w:val="00072428"/>
    <w:rsid w:val="00072D36"/>
    <w:rsid w:val="0007447D"/>
    <w:rsid w:val="000755F7"/>
    <w:rsid w:val="000765C8"/>
    <w:rsid w:val="00077CB1"/>
    <w:rsid w:val="00077F02"/>
    <w:rsid w:val="00083DCC"/>
    <w:rsid w:val="00084F7C"/>
    <w:rsid w:val="00086CE0"/>
    <w:rsid w:val="000870A2"/>
    <w:rsid w:val="00087492"/>
    <w:rsid w:val="000878E6"/>
    <w:rsid w:val="000919E1"/>
    <w:rsid w:val="000972EB"/>
    <w:rsid w:val="000A1162"/>
    <w:rsid w:val="000A4B32"/>
    <w:rsid w:val="000A7778"/>
    <w:rsid w:val="000B0CD6"/>
    <w:rsid w:val="000B4E66"/>
    <w:rsid w:val="000B7BBF"/>
    <w:rsid w:val="000C418C"/>
    <w:rsid w:val="000C472C"/>
    <w:rsid w:val="000C5009"/>
    <w:rsid w:val="000C67BA"/>
    <w:rsid w:val="000C72B9"/>
    <w:rsid w:val="000D1C8F"/>
    <w:rsid w:val="000D3002"/>
    <w:rsid w:val="000D5073"/>
    <w:rsid w:val="000D5DF5"/>
    <w:rsid w:val="000D6F91"/>
    <w:rsid w:val="000E2997"/>
    <w:rsid w:val="000E30EC"/>
    <w:rsid w:val="000E3F3E"/>
    <w:rsid w:val="000E419A"/>
    <w:rsid w:val="000E6716"/>
    <w:rsid w:val="000E791E"/>
    <w:rsid w:val="000F0CB6"/>
    <w:rsid w:val="000F4601"/>
    <w:rsid w:val="000F5CB2"/>
    <w:rsid w:val="000F5E4B"/>
    <w:rsid w:val="000F5EC3"/>
    <w:rsid w:val="000F75FF"/>
    <w:rsid w:val="000F79AC"/>
    <w:rsid w:val="001011DA"/>
    <w:rsid w:val="00102A3E"/>
    <w:rsid w:val="00102B2E"/>
    <w:rsid w:val="00102BB9"/>
    <w:rsid w:val="0010376F"/>
    <w:rsid w:val="001076FC"/>
    <w:rsid w:val="00114EE1"/>
    <w:rsid w:val="00115511"/>
    <w:rsid w:val="001171F7"/>
    <w:rsid w:val="00120727"/>
    <w:rsid w:val="0012176B"/>
    <w:rsid w:val="001222DA"/>
    <w:rsid w:val="00122AE2"/>
    <w:rsid w:val="00126476"/>
    <w:rsid w:val="00126804"/>
    <w:rsid w:val="00126F4B"/>
    <w:rsid w:val="001272E8"/>
    <w:rsid w:val="0013007B"/>
    <w:rsid w:val="001314EF"/>
    <w:rsid w:val="001319BE"/>
    <w:rsid w:val="00132113"/>
    <w:rsid w:val="001322EF"/>
    <w:rsid w:val="00136189"/>
    <w:rsid w:val="001402C2"/>
    <w:rsid w:val="001430ED"/>
    <w:rsid w:val="00146D0D"/>
    <w:rsid w:val="001503D1"/>
    <w:rsid w:val="0015120E"/>
    <w:rsid w:val="001530ED"/>
    <w:rsid w:val="001532AE"/>
    <w:rsid w:val="00167C5D"/>
    <w:rsid w:val="00170ADA"/>
    <w:rsid w:val="00170E71"/>
    <w:rsid w:val="00172D75"/>
    <w:rsid w:val="00175F6F"/>
    <w:rsid w:val="00176A01"/>
    <w:rsid w:val="001778EC"/>
    <w:rsid w:val="00184C2D"/>
    <w:rsid w:val="00185D05"/>
    <w:rsid w:val="00190DA0"/>
    <w:rsid w:val="0019445C"/>
    <w:rsid w:val="001A1BB0"/>
    <w:rsid w:val="001A49C8"/>
    <w:rsid w:val="001A5FB1"/>
    <w:rsid w:val="001B39C6"/>
    <w:rsid w:val="001B405D"/>
    <w:rsid w:val="001B5970"/>
    <w:rsid w:val="001B69F0"/>
    <w:rsid w:val="001C1915"/>
    <w:rsid w:val="001C3189"/>
    <w:rsid w:val="001C3A82"/>
    <w:rsid w:val="001C500D"/>
    <w:rsid w:val="001C7389"/>
    <w:rsid w:val="001C76B5"/>
    <w:rsid w:val="001D0935"/>
    <w:rsid w:val="001D09E5"/>
    <w:rsid w:val="001D1018"/>
    <w:rsid w:val="001D23D1"/>
    <w:rsid w:val="001D2508"/>
    <w:rsid w:val="001E1F8A"/>
    <w:rsid w:val="001E40AF"/>
    <w:rsid w:val="001E5472"/>
    <w:rsid w:val="001E6CB4"/>
    <w:rsid w:val="001F181D"/>
    <w:rsid w:val="001F1C47"/>
    <w:rsid w:val="001F2D26"/>
    <w:rsid w:val="001F5995"/>
    <w:rsid w:val="001F5A58"/>
    <w:rsid w:val="001F66AC"/>
    <w:rsid w:val="00200406"/>
    <w:rsid w:val="0020176A"/>
    <w:rsid w:val="00203E87"/>
    <w:rsid w:val="00205177"/>
    <w:rsid w:val="00205E1B"/>
    <w:rsid w:val="00206283"/>
    <w:rsid w:val="00206D3E"/>
    <w:rsid w:val="00207116"/>
    <w:rsid w:val="002101B3"/>
    <w:rsid w:val="00210AE8"/>
    <w:rsid w:val="002126DD"/>
    <w:rsid w:val="0021275E"/>
    <w:rsid w:val="00213D32"/>
    <w:rsid w:val="00213DF4"/>
    <w:rsid w:val="0021428C"/>
    <w:rsid w:val="00214A65"/>
    <w:rsid w:val="00215311"/>
    <w:rsid w:val="00215662"/>
    <w:rsid w:val="00215675"/>
    <w:rsid w:val="00216B14"/>
    <w:rsid w:val="002209B2"/>
    <w:rsid w:val="00223B0C"/>
    <w:rsid w:val="0022564D"/>
    <w:rsid w:val="002258FF"/>
    <w:rsid w:val="002259B3"/>
    <w:rsid w:val="00235598"/>
    <w:rsid w:val="00240F08"/>
    <w:rsid w:val="0024144C"/>
    <w:rsid w:val="00242462"/>
    <w:rsid w:val="00243A06"/>
    <w:rsid w:val="00244F51"/>
    <w:rsid w:val="00246C2B"/>
    <w:rsid w:val="00250F42"/>
    <w:rsid w:val="00251DC8"/>
    <w:rsid w:val="00251F6E"/>
    <w:rsid w:val="00252907"/>
    <w:rsid w:val="00252978"/>
    <w:rsid w:val="00252D81"/>
    <w:rsid w:val="002536EE"/>
    <w:rsid w:val="00254CE9"/>
    <w:rsid w:val="00255D2F"/>
    <w:rsid w:val="002562F1"/>
    <w:rsid w:val="002605E6"/>
    <w:rsid w:val="00261938"/>
    <w:rsid w:val="00261964"/>
    <w:rsid w:val="00263B75"/>
    <w:rsid w:val="002658E3"/>
    <w:rsid w:val="002707E4"/>
    <w:rsid w:val="0027135A"/>
    <w:rsid w:val="002740BC"/>
    <w:rsid w:val="002753AA"/>
    <w:rsid w:val="00275C41"/>
    <w:rsid w:val="002806DB"/>
    <w:rsid w:val="0028164D"/>
    <w:rsid w:val="002832B9"/>
    <w:rsid w:val="00283487"/>
    <w:rsid w:val="0028561E"/>
    <w:rsid w:val="00287653"/>
    <w:rsid w:val="00295AB4"/>
    <w:rsid w:val="00296140"/>
    <w:rsid w:val="00296FF8"/>
    <w:rsid w:val="002A16BE"/>
    <w:rsid w:val="002A2895"/>
    <w:rsid w:val="002A3761"/>
    <w:rsid w:val="002A3C5A"/>
    <w:rsid w:val="002A4C8B"/>
    <w:rsid w:val="002A4FA2"/>
    <w:rsid w:val="002A60DD"/>
    <w:rsid w:val="002B11FC"/>
    <w:rsid w:val="002B19A4"/>
    <w:rsid w:val="002B54C5"/>
    <w:rsid w:val="002B6398"/>
    <w:rsid w:val="002B6A03"/>
    <w:rsid w:val="002C033B"/>
    <w:rsid w:val="002C1261"/>
    <w:rsid w:val="002C2B01"/>
    <w:rsid w:val="002C46DD"/>
    <w:rsid w:val="002C520E"/>
    <w:rsid w:val="002D1E6A"/>
    <w:rsid w:val="002D4556"/>
    <w:rsid w:val="002D69CC"/>
    <w:rsid w:val="002D74F4"/>
    <w:rsid w:val="002E05D2"/>
    <w:rsid w:val="002E16B9"/>
    <w:rsid w:val="002E2E78"/>
    <w:rsid w:val="002E3E31"/>
    <w:rsid w:val="002E69CB"/>
    <w:rsid w:val="002F0E4B"/>
    <w:rsid w:val="002F57D4"/>
    <w:rsid w:val="0030344F"/>
    <w:rsid w:val="00303940"/>
    <w:rsid w:val="00305321"/>
    <w:rsid w:val="0030538D"/>
    <w:rsid w:val="0030543D"/>
    <w:rsid w:val="00306039"/>
    <w:rsid w:val="003061F0"/>
    <w:rsid w:val="00315152"/>
    <w:rsid w:val="003227D8"/>
    <w:rsid w:val="00322936"/>
    <w:rsid w:val="003247DE"/>
    <w:rsid w:val="003248F2"/>
    <w:rsid w:val="0032758F"/>
    <w:rsid w:val="0033216A"/>
    <w:rsid w:val="003347DF"/>
    <w:rsid w:val="0033738D"/>
    <w:rsid w:val="003411D2"/>
    <w:rsid w:val="00342424"/>
    <w:rsid w:val="003427EE"/>
    <w:rsid w:val="00343890"/>
    <w:rsid w:val="0034563F"/>
    <w:rsid w:val="00350040"/>
    <w:rsid w:val="0035214E"/>
    <w:rsid w:val="00354076"/>
    <w:rsid w:val="003569B9"/>
    <w:rsid w:val="00360049"/>
    <w:rsid w:val="00360DE1"/>
    <w:rsid w:val="0036241D"/>
    <w:rsid w:val="00366920"/>
    <w:rsid w:val="00366F17"/>
    <w:rsid w:val="0036734A"/>
    <w:rsid w:val="00367575"/>
    <w:rsid w:val="003772F2"/>
    <w:rsid w:val="00390F45"/>
    <w:rsid w:val="00392CDD"/>
    <w:rsid w:val="003A0569"/>
    <w:rsid w:val="003A087C"/>
    <w:rsid w:val="003A2E07"/>
    <w:rsid w:val="003A4B9A"/>
    <w:rsid w:val="003A4BCC"/>
    <w:rsid w:val="003A55F1"/>
    <w:rsid w:val="003A5B8B"/>
    <w:rsid w:val="003A6205"/>
    <w:rsid w:val="003A6B21"/>
    <w:rsid w:val="003A7210"/>
    <w:rsid w:val="003B2AF5"/>
    <w:rsid w:val="003B2D97"/>
    <w:rsid w:val="003B3F6F"/>
    <w:rsid w:val="003B63D9"/>
    <w:rsid w:val="003C01CC"/>
    <w:rsid w:val="003C11D7"/>
    <w:rsid w:val="003C246A"/>
    <w:rsid w:val="003C484C"/>
    <w:rsid w:val="003C569A"/>
    <w:rsid w:val="003C5CC6"/>
    <w:rsid w:val="003D08A7"/>
    <w:rsid w:val="003D0FB9"/>
    <w:rsid w:val="003D2F3B"/>
    <w:rsid w:val="003D32A7"/>
    <w:rsid w:val="003D39DA"/>
    <w:rsid w:val="003D410C"/>
    <w:rsid w:val="003D4F49"/>
    <w:rsid w:val="003E1570"/>
    <w:rsid w:val="003E2530"/>
    <w:rsid w:val="003E54C7"/>
    <w:rsid w:val="003E5D95"/>
    <w:rsid w:val="003E7A7D"/>
    <w:rsid w:val="003F0DD1"/>
    <w:rsid w:val="003F0DE3"/>
    <w:rsid w:val="003F11B7"/>
    <w:rsid w:val="003F2C51"/>
    <w:rsid w:val="003F2D3A"/>
    <w:rsid w:val="003F32D3"/>
    <w:rsid w:val="003F4301"/>
    <w:rsid w:val="003F5666"/>
    <w:rsid w:val="003F705C"/>
    <w:rsid w:val="00400AC5"/>
    <w:rsid w:val="00400B74"/>
    <w:rsid w:val="00401638"/>
    <w:rsid w:val="004022C8"/>
    <w:rsid w:val="00402738"/>
    <w:rsid w:val="00404356"/>
    <w:rsid w:val="00405DEA"/>
    <w:rsid w:val="004073BD"/>
    <w:rsid w:val="004073C1"/>
    <w:rsid w:val="00413FF6"/>
    <w:rsid w:val="0041644C"/>
    <w:rsid w:val="00417F12"/>
    <w:rsid w:val="004220FE"/>
    <w:rsid w:val="004244DA"/>
    <w:rsid w:val="00424747"/>
    <w:rsid w:val="00430A87"/>
    <w:rsid w:val="0043106C"/>
    <w:rsid w:val="004325AA"/>
    <w:rsid w:val="00432DEA"/>
    <w:rsid w:val="004343FD"/>
    <w:rsid w:val="00435530"/>
    <w:rsid w:val="0044177B"/>
    <w:rsid w:val="00444EF1"/>
    <w:rsid w:val="004456A9"/>
    <w:rsid w:val="00446155"/>
    <w:rsid w:val="00446C66"/>
    <w:rsid w:val="00446FC0"/>
    <w:rsid w:val="004509DC"/>
    <w:rsid w:val="004526A1"/>
    <w:rsid w:val="00453453"/>
    <w:rsid w:val="004564AD"/>
    <w:rsid w:val="004574A2"/>
    <w:rsid w:val="004637D6"/>
    <w:rsid w:val="00463FCF"/>
    <w:rsid w:val="004659E6"/>
    <w:rsid w:val="00466216"/>
    <w:rsid w:val="00466900"/>
    <w:rsid w:val="00466FA2"/>
    <w:rsid w:val="00471C5F"/>
    <w:rsid w:val="00471FEE"/>
    <w:rsid w:val="00472A81"/>
    <w:rsid w:val="0047404B"/>
    <w:rsid w:val="00475742"/>
    <w:rsid w:val="00475B44"/>
    <w:rsid w:val="00475C2D"/>
    <w:rsid w:val="00481245"/>
    <w:rsid w:val="0048138E"/>
    <w:rsid w:val="00482C38"/>
    <w:rsid w:val="00483F70"/>
    <w:rsid w:val="00485032"/>
    <w:rsid w:val="0049042D"/>
    <w:rsid w:val="00494247"/>
    <w:rsid w:val="00494FAE"/>
    <w:rsid w:val="00497207"/>
    <w:rsid w:val="004A06B1"/>
    <w:rsid w:val="004A2DD7"/>
    <w:rsid w:val="004A31F6"/>
    <w:rsid w:val="004A399C"/>
    <w:rsid w:val="004A6DEA"/>
    <w:rsid w:val="004A7691"/>
    <w:rsid w:val="004B1AA6"/>
    <w:rsid w:val="004B1F30"/>
    <w:rsid w:val="004B63A6"/>
    <w:rsid w:val="004C3DA7"/>
    <w:rsid w:val="004C3F07"/>
    <w:rsid w:val="004C59A7"/>
    <w:rsid w:val="004C6F0B"/>
    <w:rsid w:val="004D26F7"/>
    <w:rsid w:val="004D5968"/>
    <w:rsid w:val="004D74BC"/>
    <w:rsid w:val="004F06AF"/>
    <w:rsid w:val="004F0EAE"/>
    <w:rsid w:val="004F32BF"/>
    <w:rsid w:val="004F399E"/>
    <w:rsid w:val="004F39F0"/>
    <w:rsid w:val="004F5592"/>
    <w:rsid w:val="004F58E0"/>
    <w:rsid w:val="004F5CFA"/>
    <w:rsid w:val="004F7E14"/>
    <w:rsid w:val="00500FC1"/>
    <w:rsid w:val="005015D2"/>
    <w:rsid w:val="005017D6"/>
    <w:rsid w:val="005042B0"/>
    <w:rsid w:val="0050434E"/>
    <w:rsid w:val="00505BFB"/>
    <w:rsid w:val="00506684"/>
    <w:rsid w:val="0050736C"/>
    <w:rsid w:val="005075E0"/>
    <w:rsid w:val="00510ABC"/>
    <w:rsid w:val="00515BCE"/>
    <w:rsid w:val="00516985"/>
    <w:rsid w:val="005200FC"/>
    <w:rsid w:val="00527E5D"/>
    <w:rsid w:val="005332C0"/>
    <w:rsid w:val="0053332A"/>
    <w:rsid w:val="00536DAB"/>
    <w:rsid w:val="00540F3A"/>
    <w:rsid w:val="00543742"/>
    <w:rsid w:val="0054493C"/>
    <w:rsid w:val="00547FE7"/>
    <w:rsid w:val="0055439C"/>
    <w:rsid w:val="0055657D"/>
    <w:rsid w:val="00560150"/>
    <w:rsid w:val="00561E82"/>
    <w:rsid w:val="00565FD7"/>
    <w:rsid w:val="00566B71"/>
    <w:rsid w:val="00566FB8"/>
    <w:rsid w:val="005712B0"/>
    <w:rsid w:val="0057329D"/>
    <w:rsid w:val="00573565"/>
    <w:rsid w:val="0057480F"/>
    <w:rsid w:val="005760E1"/>
    <w:rsid w:val="00580C1C"/>
    <w:rsid w:val="005812AB"/>
    <w:rsid w:val="00584D55"/>
    <w:rsid w:val="00587AAA"/>
    <w:rsid w:val="005916A9"/>
    <w:rsid w:val="00596F93"/>
    <w:rsid w:val="0059759F"/>
    <w:rsid w:val="005A1B68"/>
    <w:rsid w:val="005A3E07"/>
    <w:rsid w:val="005B19F3"/>
    <w:rsid w:val="005B3588"/>
    <w:rsid w:val="005B6CFF"/>
    <w:rsid w:val="005B6FB0"/>
    <w:rsid w:val="005C22EF"/>
    <w:rsid w:val="005C3895"/>
    <w:rsid w:val="005C428D"/>
    <w:rsid w:val="005C6296"/>
    <w:rsid w:val="005C6BA5"/>
    <w:rsid w:val="005C6DF7"/>
    <w:rsid w:val="005C7237"/>
    <w:rsid w:val="005D0088"/>
    <w:rsid w:val="005D3347"/>
    <w:rsid w:val="005D6215"/>
    <w:rsid w:val="005D7674"/>
    <w:rsid w:val="005D7A68"/>
    <w:rsid w:val="005E14C6"/>
    <w:rsid w:val="005E1646"/>
    <w:rsid w:val="005E5F90"/>
    <w:rsid w:val="005E63C0"/>
    <w:rsid w:val="005E6EB7"/>
    <w:rsid w:val="005F7649"/>
    <w:rsid w:val="005F7657"/>
    <w:rsid w:val="005F775A"/>
    <w:rsid w:val="005F7F0F"/>
    <w:rsid w:val="00600858"/>
    <w:rsid w:val="00600ADB"/>
    <w:rsid w:val="00601CED"/>
    <w:rsid w:val="00602341"/>
    <w:rsid w:val="00602934"/>
    <w:rsid w:val="00602CBF"/>
    <w:rsid w:val="00603E9F"/>
    <w:rsid w:val="00604080"/>
    <w:rsid w:val="006043B6"/>
    <w:rsid w:val="006061C2"/>
    <w:rsid w:val="006110F9"/>
    <w:rsid w:val="006141EE"/>
    <w:rsid w:val="00616901"/>
    <w:rsid w:val="0061729F"/>
    <w:rsid w:val="00617363"/>
    <w:rsid w:val="006200A6"/>
    <w:rsid w:val="006207D9"/>
    <w:rsid w:val="00620B64"/>
    <w:rsid w:val="00621098"/>
    <w:rsid w:val="006225B9"/>
    <w:rsid w:val="00626BA8"/>
    <w:rsid w:val="0063013D"/>
    <w:rsid w:val="00630409"/>
    <w:rsid w:val="006333A4"/>
    <w:rsid w:val="00633AC9"/>
    <w:rsid w:val="006354D8"/>
    <w:rsid w:val="00636F76"/>
    <w:rsid w:val="00637837"/>
    <w:rsid w:val="00637AB7"/>
    <w:rsid w:val="0064053A"/>
    <w:rsid w:val="00643820"/>
    <w:rsid w:val="0064394D"/>
    <w:rsid w:val="00644085"/>
    <w:rsid w:val="00650A45"/>
    <w:rsid w:val="00652610"/>
    <w:rsid w:val="00657CC8"/>
    <w:rsid w:val="00665425"/>
    <w:rsid w:val="0066563D"/>
    <w:rsid w:val="006701F8"/>
    <w:rsid w:val="00670CEC"/>
    <w:rsid w:val="00671A1F"/>
    <w:rsid w:val="00671C90"/>
    <w:rsid w:val="006777AD"/>
    <w:rsid w:val="0068025A"/>
    <w:rsid w:val="0068088C"/>
    <w:rsid w:val="00680A8A"/>
    <w:rsid w:val="00682567"/>
    <w:rsid w:val="00684202"/>
    <w:rsid w:val="0068674D"/>
    <w:rsid w:val="006872B3"/>
    <w:rsid w:val="0069094D"/>
    <w:rsid w:val="00690EEB"/>
    <w:rsid w:val="00693CDA"/>
    <w:rsid w:val="006957FC"/>
    <w:rsid w:val="006978C3"/>
    <w:rsid w:val="006A0F6D"/>
    <w:rsid w:val="006A21ED"/>
    <w:rsid w:val="006A3CB1"/>
    <w:rsid w:val="006B008F"/>
    <w:rsid w:val="006B0410"/>
    <w:rsid w:val="006B0C96"/>
    <w:rsid w:val="006B3A7B"/>
    <w:rsid w:val="006B3D49"/>
    <w:rsid w:val="006B4C21"/>
    <w:rsid w:val="006B6D58"/>
    <w:rsid w:val="006C265E"/>
    <w:rsid w:val="006C4C9F"/>
    <w:rsid w:val="006C6D3D"/>
    <w:rsid w:val="006D1068"/>
    <w:rsid w:val="006D317B"/>
    <w:rsid w:val="006D374E"/>
    <w:rsid w:val="006E01E5"/>
    <w:rsid w:val="006E1F1D"/>
    <w:rsid w:val="006E3C07"/>
    <w:rsid w:val="006E75B7"/>
    <w:rsid w:val="006F24B2"/>
    <w:rsid w:val="006F507C"/>
    <w:rsid w:val="006F71D4"/>
    <w:rsid w:val="006F7F6D"/>
    <w:rsid w:val="0070321D"/>
    <w:rsid w:val="0070621D"/>
    <w:rsid w:val="00707FAF"/>
    <w:rsid w:val="00710B14"/>
    <w:rsid w:val="007133B9"/>
    <w:rsid w:val="00713C1B"/>
    <w:rsid w:val="0071449F"/>
    <w:rsid w:val="00715868"/>
    <w:rsid w:val="007159EA"/>
    <w:rsid w:val="007215C5"/>
    <w:rsid w:val="00721D1C"/>
    <w:rsid w:val="00724582"/>
    <w:rsid w:val="00724F47"/>
    <w:rsid w:val="00726471"/>
    <w:rsid w:val="00727D30"/>
    <w:rsid w:val="007312B1"/>
    <w:rsid w:val="00734A32"/>
    <w:rsid w:val="007372AA"/>
    <w:rsid w:val="00740425"/>
    <w:rsid w:val="0074519C"/>
    <w:rsid w:val="0074554C"/>
    <w:rsid w:val="007466DA"/>
    <w:rsid w:val="00747DC8"/>
    <w:rsid w:val="00750818"/>
    <w:rsid w:val="00752BC8"/>
    <w:rsid w:val="00753965"/>
    <w:rsid w:val="00754D7C"/>
    <w:rsid w:val="007553E1"/>
    <w:rsid w:val="00756F04"/>
    <w:rsid w:val="00762C61"/>
    <w:rsid w:val="00764A21"/>
    <w:rsid w:val="00765699"/>
    <w:rsid w:val="007660B2"/>
    <w:rsid w:val="00766256"/>
    <w:rsid w:val="00770FFB"/>
    <w:rsid w:val="00771E14"/>
    <w:rsid w:val="007727DD"/>
    <w:rsid w:val="00772AA7"/>
    <w:rsid w:val="00772B67"/>
    <w:rsid w:val="00772BB6"/>
    <w:rsid w:val="007743C7"/>
    <w:rsid w:val="00777119"/>
    <w:rsid w:val="00780C8C"/>
    <w:rsid w:val="007816EB"/>
    <w:rsid w:val="00781915"/>
    <w:rsid w:val="00785AEB"/>
    <w:rsid w:val="00786269"/>
    <w:rsid w:val="0079356A"/>
    <w:rsid w:val="00794CCD"/>
    <w:rsid w:val="00795D18"/>
    <w:rsid w:val="007A0456"/>
    <w:rsid w:val="007A248F"/>
    <w:rsid w:val="007A5EF0"/>
    <w:rsid w:val="007B231D"/>
    <w:rsid w:val="007B2F15"/>
    <w:rsid w:val="007B3DCA"/>
    <w:rsid w:val="007B60FF"/>
    <w:rsid w:val="007B6481"/>
    <w:rsid w:val="007B73BB"/>
    <w:rsid w:val="007B7C60"/>
    <w:rsid w:val="007C32AD"/>
    <w:rsid w:val="007C3358"/>
    <w:rsid w:val="007C6318"/>
    <w:rsid w:val="007C7984"/>
    <w:rsid w:val="007D1AB8"/>
    <w:rsid w:val="007D64E5"/>
    <w:rsid w:val="007D7248"/>
    <w:rsid w:val="007E3E31"/>
    <w:rsid w:val="007E490D"/>
    <w:rsid w:val="007E5D92"/>
    <w:rsid w:val="007E6147"/>
    <w:rsid w:val="007E6B8E"/>
    <w:rsid w:val="007E7B23"/>
    <w:rsid w:val="007F030A"/>
    <w:rsid w:val="007F1344"/>
    <w:rsid w:val="007F1A65"/>
    <w:rsid w:val="007F2343"/>
    <w:rsid w:val="007F2EB3"/>
    <w:rsid w:val="007F3466"/>
    <w:rsid w:val="008018DD"/>
    <w:rsid w:val="00804DCF"/>
    <w:rsid w:val="008055E3"/>
    <w:rsid w:val="008064E8"/>
    <w:rsid w:val="00810176"/>
    <w:rsid w:val="00814335"/>
    <w:rsid w:val="00814DAB"/>
    <w:rsid w:val="0081640E"/>
    <w:rsid w:val="00817658"/>
    <w:rsid w:val="00817EB6"/>
    <w:rsid w:val="0082174A"/>
    <w:rsid w:val="00823B06"/>
    <w:rsid w:val="00823D50"/>
    <w:rsid w:val="0083023E"/>
    <w:rsid w:val="008328FA"/>
    <w:rsid w:val="00834645"/>
    <w:rsid w:val="00835851"/>
    <w:rsid w:val="008406E4"/>
    <w:rsid w:val="00842C74"/>
    <w:rsid w:val="00843734"/>
    <w:rsid w:val="00843986"/>
    <w:rsid w:val="008451D2"/>
    <w:rsid w:val="00852EE0"/>
    <w:rsid w:val="00853D39"/>
    <w:rsid w:val="0085550B"/>
    <w:rsid w:val="00855663"/>
    <w:rsid w:val="00855664"/>
    <w:rsid w:val="0085599A"/>
    <w:rsid w:val="00857985"/>
    <w:rsid w:val="00862251"/>
    <w:rsid w:val="00865C92"/>
    <w:rsid w:val="008669B3"/>
    <w:rsid w:val="00866C45"/>
    <w:rsid w:val="00867024"/>
    <w:rsid w:val="00867038"/>
    <w:rsid w:val="008676E6"/>
    <w:rsid w:val="00867968"/>
    <w:rsid w:val="00870136"/>
    <w:rsid w:val="008748F0"/>
    <w:rsid w:val="00875EB8"/>
    <w:rsid w:val="0087609B"/>
    <w:rsid w:val="00876193"/>
    <w:rsid w:val="0088075B"/>
    <w:rsid w:val="00883421"/>
    <w:rsid w:val="00887C87"/>
    <w:rsid w:val="00891EB9"/>
    <w:rsid w:val="0089296B"/>
    <w:rsid w:val="00893C36"/>
    <w:rsid w:val="0089581F"/>
    <w:rsid w:val="00895C65"/>
    <w:rsid w:val="008A0F5A"/>
    <w:rsid w:val="008A3A28"/>
    <w:rsid w:val="008A3EFA"/>
    <w:rsid w:val="008A62D2"/>
    <w:rsid w:val="008A6B10"/>
    <w:rsid w:val="008B1660"/>
    <w:rsid w:val="008B16BD"/>
    <w:rsid w:val="008B3418"/>
    <w:rsid w:val="008B4F4B"/>
    <w:rsid w:val="008C0E79"/>
    <w:rsid w:val="008C1424"/>
    <w:rsid w:val="008C23F3"/>
    <w:rsid w:val="008C34E9"/>
    <w:rsid w:val="008C3E82"/>
    <w:rsid w:val="008C530C"/>
    <w:rsid w:val="008C604A"/>
    <w:rsid w:val="008C731D"/>
    <w:rsid w:val="008C7F08"/>
    <w:rsid w:val="008D02F0"/>
    <w:rsid w:val="008D1420"/>
    <w:rsid w:val="008D6ED4"/>
    <w:rsid w:val="008F014A"/>
    <w:rsid w:val="008F1EB7"/>
    <w:rsid w:val="008F219B"/>
    <w:rsid w:val="008F240E"/>
    <w:rsid w:val="008F537D"/>
    <w:rsid w:val="00902326"/>
    <w:rsid w:val="009032E5"/>
    <w:rsid w:val="00903AB6"/>
    <w:rsid w:val="00903CAF"/>
    <w:rsid w:val="009077AC"/>
    <w:rsid w:val="009126D6"/>
    <w:rsid w:val="00913955"/>
    <w:rsid w:val="009141E0"/>
    <w:rsid w:val="009166CF"/>
    <w:rsid w:val="00920BD6"/>
    <w:rsid w:val="009235C9"/>
    <w:rsid w:val="00924692"/>
    <w:rsid w:val="0092638C"/>
    <w:rsid w:val="009275C6"/>
    <w:rsid w:val="00927BB6"/>
    <w:rsid w:val="009303F0"/>
    <w:rsid w:val="00933F7B"/>
    <w:rsid w:val="009342F4"/>
    <w:rsid w:val="009357BF"/>
    <w:rsid w:val="00936217"/>
    <w:rsid w:val="00936FC0"/>
    <w:rsid w:val="00937B23"/>
    <w:rsid w:val="00940DEB"/>
    <w:rsid w:val="00942FF8"/>
    <w:rsid w:val="009442CB"/>
    <w:rsid w:val="00946976"/>
    <w:rsid w:val="00947A34"/>
    <w:rsid w:val="00950A35"/>
    <w:rsid w:val="00953C0D"/>
    <w:rsid w:val="00954655"/>
    <w:rsid w:val="009564DD"/>
    <w:rsid w:val="00957897"/>
    <w:rsid w:val="009578DC"/>
    <w:rsid w:val="00957AA3"/>
    <w:rsid w:val="00957DB2"/>
    <w:rsid w:val="00962402"/>
    <w:rsid w:val="009648A7"/>
    <w:rsid w:val="00966710"/>
    <w:rsid w:val="00970BD7"/>
    <w:rsid w:val="009716DB"/>
    <w:rsid w:val="00971EE0"/>
    <w:rsid w:val="009759B3"/>
    <w:rsid w:val="009762EF"/>
    <w:rsid w:val="009878BA"/>
    <w:rsid w:val="009901F3"/>
    <w:rsid w:val="009904BE"/>
    <w:rsid w:val="00990B2D"/>
    <w:rsid w:val="0099598F"/>
    <w:rsid w:val="00995AAD"/>
    <w:rsid w:val="00997F25"/>
    <w:rsid w:val="009A2DD0"/>
    <w:rsid w:val="009A35C6"/>
    <w:rsid w:val="009A44DA"/>
    <w:rsid w:val="009A4F47"/>
    <w:rsid w:val="009A5CEA"/>
    <w:rsid w:val="009A778F"/>
    <w:rsid w:val="009B5360"/>
    <w:rsid w:val="009B603D"/>
    <w:rsid w:val="009B6BE4"/>
    <w:rsid w:val="009C285A"/>
    <w:rsid w:val="009C66A9"/>
    <w:rsid w:val="009C6D51"/>
    <w:rsid w:val="009C6DBE"/>
    <w:rsid w:val="009D07E4"/>
    <w:rsid w:val="009D119A"/>
    <w:rsid w:val="009D33FE"/>
    <w:rsid w:val="009D562B"/>
    <w:rsid w:val="009D7C3E"/>
    <w:rsid w:val="009E2D3A"/>
    <w:rsid w:val="009E70DA"/>
    <w:rsid w:val="009E7DD6"/>
    <w:rsid w:val="009F0088"/>
    <w:rsid w:val="009F12CF"/>
    <w:rsid w:val="009F1596"/>
    <w:rsid w:val="009F2659"/>
    <w:rsid w:val="009F31FB"/>
    <w:rsid w:val="009F4AF2"/>
    <w:rsid w:val="009F6CE0"/>
    <w:rsid w:val="009F6D41"/>
    <w:rsid w:val="00A00C7F"/>
    <w:rsid w:val="00A01EC9"/>
    <w:rsid w:val="00A04B22"/>
    <w:rsid w:val="00A05F16"/>
    <w:rsid w:val="00A1088A"/>
    <w:rsid w:val="00A118F8"/>
    <w:rsid w:val="00A14495"/>
    <w:rsid w:val="00A15C97"/>
    <w:rsid w:val="00A168C2"/>
    <w:rsid w:val="00A1764D"/>
    <w:rsid w:val="00A17900"/>
    <w:rsid w:val="00A17A12"/>
    <w:rsid w:val="00A17B7C"/>
    <w:rsid w:val="00A2000E"/>
    <w:rsid w:val="00A252C9"/>
    <w:rsid w:val="00A27381"/>
    <w:rsid w:val="00A32ED4"/>
    <w:rsid w:val="00A37862"/>
    <w:rsid w:val="00A41FA0"/>
    <w:rsid w:val="00A4252C"/>
    <w:rsid w:val="00A54D7D"/>
    <w:rsid w:val="00A56126"/>
    <w:rsid w:val="00A56BFC"/>
    <w:rsid w:val="00A56E54"/>
    <w:rsid w:val="00A601AA"/>
    <w:rsid w:val="00A65D26"/>
    <w:rsid w:val="00A7205B"/>
    <w:rsid w:val="00A748E6"/>
    <w:rsid w:val="00A7570F"/>
    <w:rsid w:val="00A81405"/>
    <w:rsid w:val="00A81902"/>
    <w:rsid w:val="00A81C28"/>
    <w:rsid w:val="00A81D22"/>
    <w:rsid w:val="00A8225F"/>
    <w:rsid w:val="00A84343"/>
    <w:rsid w:val="00A84F2A"/>
    <w:rsid w:val="00A867C4"/>
    <w:rsid w:val="00A94278"/>
    <w:rsid w:val="00A94C08"/>
    <w:rsid w:val="00A97E2E"/>
    <w:rsid w:val="00AA21EB"/>
    <w:rsid w:val="00AA285A"/>
    <w:rsid w:val="00AA586A"/>
    <w:rsid w:val="00AA6104"/>
    <w:rsid w:val="00AA7B6E"/>
    <w:rsid w:val="00AB0ECD"/>
    <w:rsid w:val="00AB0F15"/>
    <w:rsid w:val="00AB1770"/>
    <w:rsid w:val="00AB26A8"/>
    <w:rsid w:val="00AB2909"/>
    <w:rsid w:val="00AB492C"/>
    <w:rsid w:val="00AB6A65"/>
    <w:rsid w:val="00AC078A"/>
    <w:rsid w:val="00AC0984"/>
    <w:rsid w:val="00AC0D64"/>
    <w:rsid w:val="00AC1A9D"/>
    <w:rsid w:val="00AC1D08"/>
    <w:rsid w:val="00AC40F7"/>
    <w:rsid w:val="00AD34E4"/>
    <w:rsid w:val="00AD3683"/>
    <w:rsid w:val="00AD5CEC"/>
    <w:rsid w:val="00AD68F5"/>
    <w:rsid w:val="00AE033C"/>
    <w:rsid w:val="00AE2ABB"/>
    <w:rsid w:val="00AF0841"/>
    <w:rsid w:val="00AF4747"/>
    <w:rsid w:val="00AF4B4A"/>
    <w:rsid w:val="00AF7E51"/>
    <w:rsid w:val="00B02C0A"/>
    <w:rsid w:val="00B04E32"/>
    <w:rsid w:val="00B04EBD"/>
    <w:rsid w:val="00B0603E"/>
    <w:rsid w:val="00B074E9"/>
    <w:rsid w:val="00B11CDD"/>
    <w:rsid w:val="00B16E4B"/>
    <w:rsid w:val="00B17358"/>
    <w:rsid w:val="00B21B92"/>
    <w:rsid w:val="00B2245F"/>
    <w:rsid w:val="00B22C29"/>
    <w:rsid w:val="00B23F2C"/>
    <w:rsid w:val="00B25AC1"/>
    <w:rsid w:val="00B25F1F"/>
    <w:rsid w:val="00B27087"/>
    <w:rsid w:val="00B323E2"/>
    <w:rsid w:val="00B32796"/>
    <w:rsid w:val="00B32862"/>
    <w:rsid w:val="00B3303D"/>
    <w:rsid w:val="00B331BD"/>
    <w:rsid w:val="00B356F9"/>
    <w:rsid w:val="00B3601C"/>
    <w:rsid w:val="00B36F40"/>
    <w:rsid w:val="00B36F43"/>
    <w:rsid w:val="00B37479"/>
    <w:rsid w:val="00B37F01"/>
    <w:rsid w:val="00B4054B"/>
    <w:rsid w:val="00B4149B"/>
    <w:rsid w:val="00B42DF8"/>
    <w:rsid w:val="00B44D7E"/>
    <w:rsid w:val="00B5237B"/>
    <w:rsid w:val="00B5272E"/>
    <w:rsid w:val="00B54F8C"/>
    <w:rsid w:val="00B55268"/>
    <w:rsid w:val="00B62421"/>
    <w:rsid w:val="00B67362"/>
    <w:rsid w:val="00B67EC5"/>
    <w:rsid w:val="00B7059D"/>
    <w:rsid w:val="00B7240C"/>
    <w:rsid w:val="00B729E8"/>
    <w:rsid w:val="00B7387A"/>
    <w:rsid w:val="00B75013"/>
    <w:rsid w:val="00B750B3"/>
    <w:rsid w:val="00B76273"/>
    <w:rsid w:val="00B77453"/>
    <w:rsid w:val="00B8532C"/>
    <w:rsid w:val="00B85D76"/>
    <w:rsid w:val="00B913DA"/>
    <w:rsid w:val="00B932D1"/>
    <w:rsid w:val="00B94C47"/>
    <w:rsid w:val="00B95BBB"/>
    <w:rsid w:val="00B973E6"/>
    <w:rsid w:val="00B9754B"/>
    <w:rsid w:val="00B97E10"/>
    <w:rsid w:val="00BA42CE"/>
    <w:rsid w:val="00BA47F4"/>
    <w:rsid w:val="00BA6034"/>
    <w:rsid w:val="00BB119C"/>
    <w:rsid w:val="00BB2D35"/>
    <w:rsid w:val="00BB2E17"/>
    <w:rsid w:val="00BB38AF"/>
    <w:rsid w:val="00BB581F"/>
    <w:rsid w:val="00BB5FA1"/>
    <w:rsid w:val="00BB778E"/>
    <w:rsid w:val="00BB7DFD"/>
    <w:rsid w:val="00BC10FE"/>
    <w:rsid w:val="00BC120E"/>
    <w:rsid w:val="00BC1663"/>
    <w:rsid w:val="00BC4819"/>
    <w:rsid w:val="00BC4DE9"/>
    <w:rsid w:val="00BC4E13"/>
    <w:rsid w:val="00BC5B5F"/>
    <w:rsid w:val="00BC674A"/>
    <w:rsid w:val="00BD01DE"/>
    <w:rsid w:val="00BD1607"/>
    <w:rsid w:val="00BD20DD"/>
    <w:rsid w:val="00BD4134"/>
    <w:rsid w:val="00BD5438"/>
    <w:rsid w:val="00BD59A0"/>
    <w:rsid w:val="00BE0B90"/>
    <w:rsid w:val="00BE2067"/>
    <w:rsid w:val="00BE3F7A"/>
    <w:rsid w:val="00BE455F"/>
    <w:rsid w:val="00BE4FED"/>
    <w:rsid w:val="00BF3A13"/>
    <w:rsid w:val="00BF47E7"/>
    <w:rsid w:val="00BF65A2"/>
    <w:rsid w:val="00BF6E12"/>
    <w:rsid w:val="00C005CE"/>
    <w:rsid w:val="00C023D7"/>
    <w:rsid w:val="00C038B1"/>
    <w:rsid w:val="00C0441B"/>
    <w:rsid w:val="00C11FC4"/>
    <w:rsid w:val="00C1230C"/>
    <w:rsid w:val="00C12A09"/>
    <w:rsid w:val="00C13A6F"/>
    <w:rsid w:val="00C23A55"/>
    <w:rsid w:val="00C23DF3"/>
    <w:rsid w:val="00C24F69"/>
    <w:rsid w:val="00C261EF"/>
    <w:rsid w:val="00C27588"/>
    <w:rsid w:val="00C3189F"/>
    <w:rsid w:val="00C33B3C"/>
    <w:rsid w:val="00C344A2"/>
    <w:rsid w:val="00C355FB"/>
    <w:rsid w:val="00C35F30"/>
    <w:rsid w:val="00C36914"/>
    <w:rsid w:val="00C36D0E"/>
    <w:rsid w:val="00C404B5"/>
    <w:rsid w:val="00C4404C"/>
    <w:rsid w:val="00C45091"/>
    <w:rsid w:val="00C459AF"/>
    <w:rsid w:val="00C45B6E"/>
    <w:rsid w:val="00C5184C"/>
    <w:rsid w:val="00C52035"/>
    <w:rsid w:val="00C529F9"/>
    <w:rsid w:val="00C554B8"/>
    <w:rsid w:val="00C57755"/>
    <w:rsid w:val="00C6038A"/>
    <w:rsid w:val="00C63412"/>
    <w:rsid w:val="00C63647"/>
    <w:rsid w:val="00C63D72"/>
    <w:rsid w:val="00C6484A"/>
    <w:rsid w:val="00C65B62"/>
    <w:rsid w:val="00C704E4"/>
    <w:rsid w:val="00C71D10"/>
    <w:rsid w:val="00C73CE4"/>
    <w:rsid w:val="00C74330"/>
    <w:rsid w:val="00C77601"/>
    <w:rsid w:val="00C82A84"/>
    <w:rsid w:val="00C8588E"/>
    <w:rsid w:val="00C87A2B"/>
    <w:rsid w:val="00C92B1D"/>
    <w:rsid w:val="00C94A8A"/>
    <w:rsid w:val="00C9514A"/>
    <w:rsid w:val="00CA2A2C"/>
    <w:rsid w:val="00CB1ACE"/>
    <w:rsid w:val="00CB4CBF"/>
    <w:rsid w:val="00CB59A7"/>
    <w:rsid w:val="00CB71DB"/>
    <w:rsid w:val="00CB744E"/>
    <w:rsid w:val="00CB7E5B"/>
    <w:rsid w:val="00CC3736"/>
    <w:rsid w:val="00CC59E4"/>
    <w:rsid w:val="00CD0485"/>
    <w:rsid w:val="00CD04C5"/>
    <w:rsid w:val="00CD0B60"/>
    <w:rsid w:val="00CD16EE"/>
    <w:rsid w:val="00CD1BD2"/>
    <w:rsid w:val="00CD28C4"/>
    <w:rsid w:val="00CD5B0E"/>
    <w:rsid w:val="00CD60F2"/>
    <w:rsid w:val="00CD747A"/>
    <w:rsid w:val="00CD75B2"/>
    <w:rsid w:val="00CD7FC1"/>
    <w:rsid w:val="00CE0F6F"/>
    <w:rsid w:val="00CE3068"/>
    <w:rsid w:val="00CE3931"/>
    <w:rsid w:val="00CE5198"/>
    <w:rsid w:val="00CE7D32"/>
    <w:rsid w:val="00CF16F7"/>
    <w:rsid w:val="00CF2383"/>
    <w:rsid w:val="00CF66C0"/>
    <w:rsid w:val="00CF67EE"/>
    <w:rsid w:val="00CF6E87"/>
    <w:rsid w:val="00D008FC"/>
    <w:rsid w:val="00D048DA"/>
    <w:rsid w:val="00D0656B"/>
    <w:rsid w:val="00D07906"/>
    <w:rsid w:val="00D105EA"/>
    <w:rsid w:val="00D10B6B"/>
    <w:rsid w:val="00D10E14"/>
    <w:rsid w:val="00D12F6C"/>
    <w:rsid w:val="00D15EEF"/>
    <w:rsid w:val="00D160CE"/>
    <w:rsid w:val="00D17451"/>
    <w:rsid w:val="00D17E00"/>
    <w:rsid w:val="00D21D4E"/>
    <w:rsid w:val="00D303AC"/>
    <w:rsid w:val="00D32651"/>
    <w:rsid w:val="00D34D60"/>
    <w:rsid w:val="00D35DC8"/>
    <w:rsid w:val="00D366D7"/>
    <w:rsid w:val="00D40AAB"/>
    <w:rsid w:val="00D41619"/>
    <w:rsid w:val="00D45F5C"/>
    <w:rsid w:val="00D463D3"/>
    <w:rsid w:val="00D52D13"/>
    <w:rsid w:val="00D551E8"/>
    <w:rsid w:val="00D55F5F"/>
    <w:rsid w:val="00D5622A"/>
    <w:rsid w:val="00D56DCA"/>
    <w:rsid w:val="00D57219"/>
    <w:rsid w:val="00D57444"/>
    <w:rsid w:val="00D601EE"/>
    <w:rsid w:val="00D60C32"/>
    <w:rsid w:val="00D708E5"/>
    <w:rsid w:val="00D70AFF"/>
    <w:rsid w:val="00D70DE9"/>
    <w:rsid w:val="00D7129D"/>
    <w:rsid w:val="00D715C2"/>
    <w:rsid w:val="00D74BCA"/>
    <w:rsid w:val="00D76D0E"/>
    <w:rsid w:val="00D80C93"/>
    <w:rsid w:val="00D82B50"/>
    <w:rsid w:val="00D85795"/>
    <w:rsid w:val="00D8667A"/>
    <w:rsid w:val="00D87A21"/>
    <w:rsid w:val="00D90435"/>
    <w:rsid w:val="00D940E9"/>
    <w:rsid w:val="00D94AFA"/>
    <w:rsid w:val="00DA258E"/>
    <w:rsid w:val="00DA43A5"/>
    <w:rsid w:val="00DA4BC5"/>
    <w:rsid w:val="00DA5DBA"/>
    <w:rsid w:val="00DA6595"/>
    <w:rsid w:val="00DA69AB"/>
    <w:rsid w:val="00DB1EEA"/>
    <w:rsid w:val="00DB223F"/>
    <w:rsid w:val="00DB27B6"/>
    <w:rsid w:val="00DB2BEE"/>
    <w:rsid w:val="00DB3419"/>
    <w:rsid w:val="00DB3CA6"/>
    <w:rsid w:val="00DB503B"/>
    <w:rsid w:val="00DB652D"/>
    <w:rsid w:val="00DB68F3"/>
    <w:rsid w:val="00DC1562"/>
    <w:rsid w:val="00DC602A"/>
    <w:rsid w:val="00DD33EC"/>
    <w:rsid w:val="00DD4A19"/>
    <w:rsid w:val="00DD6773"/>
    <w:rsid w:val="00DD75AA"/>
    <w:rsid w:val="00DE1A6C"/>
    <w:rsid w:val="00DE2972"/>
    <w:rsid w:val="00DE3574"/>
    <w:rsid w:val="00DE4206"/>
    <w:rsid w:val="00DE564D"/>
    <w:rsid w:val="00DE6F8F"/>
    <w:rsid w:val="00DE768B"/>
    <w:rsid w:val="00DF2F57"/>
    <w:rsid w:val="00DF3109"/>
    <w:rsid w:val="00DF7708"/>
    <w:rsid w:val="00DF7B2C"/>
    <w:rsid w:val="00E00A42"/>
    <w:rsid w:val="00E014BB"/>
    <w:rsid w:val="00E01FD6"/>
    <w:rsid w:val="00E023A2"/>
    <w:rsid w:val="00E05811"/>
    <w:rsid w:val="00E06CCC"/>
    <w:rsid w:val="00E0781A"/>
    <w:rsid w:val="00E110BC"/>
    <w:rsid w:val="00E11BF7"/>
    <w:rsid w:val="00E11D42"/>
    <w:rsid w:val="00E13944"/>
    <w:rsid w:val="00E15438"/>
    <w:rsid w:val="00E16785"/>
    <w:rsid w:val="00E167A6"/>
    <w:rsid w:val="00E1791C"/>
    <w:rsid w:val="00E21328"/>
    <w:rsid w:val="00E214FC"/>
    <w:rsid w:val="00E22206"/>
    <w:rsid w:val="00E24126"/>
    <w:rsid w:val="00E24E31"/>
    <w:rsid w:val="00E2734F"/>
    <w:rsid w:val="00E275FF"/>
    <w:rsid w:val="00E325A5"/>
    <w:rsid w:val="00E339D1"/>
    <w:rsid w:val="00E34207"/>
    <w:rsid w:val="00E40753"/>
    <w:rsid w:val="00E41135"/>
    <w:rsid w:val="00E43349"/>
    <w:rsid w:val="00E50355"/>
    <w:rsid w:val="00E566B4"/>
    <w:rsid w:val="00E6098A"/>
    <w:rsid w:val="00E62BD8"/>
    <w:rsid w:val="00E630F5"/>
    <w:rsid w:val="00E6542B"/>
    <w:rsid w:val="00E65D68"/>
    <w:rsid w:val="00E668C8"/>
    <w:rsid w:val="00E7033F"/>
    <w:rsid w:val="00E71450"/>
    <w:rsid w:val="00E72111"/>
    <w:rsid w:val="00E7638C"/>
    <w:rsid w:val="00E7762C"/>
    <w:rsid w:val="00E81723"/>
    <w:rsid w:val="00E82C66"/>
    <w:rsid w:val="00E83CF8"/>
    <w:rsid w:val="00E85140"/>
    <w:rsid w:val="00E86CB3"/>
    <w:rsid w:val="00E8712E"/>
    <w:rsid w:val="00E90017"/>
    <w:rsid w:val="00E90585"/>
    <w:rsid w:val="00E91614"/>
    <w:rsid w:val="00E928EA"/>
    <w:rsid w:val="00E97646"/>
    <w:rsid w:val="00E97DFF"/>
    <w:rsid w:val="00EA2E16"/>
    <w:rsid w:val="00EA3E9F"/>
    <w:rsid w:val="00EA4295"/>
    <w:rsid w:val="00EB0FD6"/>
    <w:rsid w:val="00EB1905"/>
    <w:rsid w:val="00EB23B4"/>
    <w:rsid w:val="00EB3933"/>
    <w:rsid w:val="00EB6EBF"/>
    <w:rsid w:val="00EB7AF5"/>
    <w:rsid w:val="00EC17D3"/>
    <w:rsid w:val="00EC1F67"/>
    <w:rsid w:val="00EC343D"/>
    <w:rsid w:val="00EC3447"/>
    <w:rsid w:val="00EC5145"/>
    <w:rsid w:val="00ED0282"/>
    <w:rsid w:val="00ED3596"/>
    <w:rsid w:val="00ED4AC5"/>
    <w:rsid w:val="00ED565E"/>
    <w:rsid w:val="00ED7469"/>
    <w:rsid w:val="00EE03A9"/>
    <w:rsid w:val="00EE1027"/>
    <w:rsid w:val="00EE3DD1"/>
    <w:rsid w:val="00EE6A26"/>
    <w:rsid w:val="00EE78BF"/>
    <w:rsid w:val="00EE7B3E"/>
    <w:rsid w:val="00EF0FAE"/>
    <w:rsid w:val="00EF128B"/>
    <w:rsid w:val="00EF14BC"/>
    <w:rsid w:val="00EF178F"/>
    <w:rsid w:val="00EF2F61"/>
    <w:rsid w:val="00EF7380"/>
    <w:rsid w:val="00EF76C2"/>
    <w:rsid w:val="00EF77A1"/>
    <w:rsid w:val="00F02379"/>
    <w:rsid w:val="00F04967"/>
    <w:rsid w:val="00F07753"/>
    <w:rsid w:val="00F1291A"/>
    <w:rsid w:val="00F1496E"/>
    <w:rsid w:val="00F15364"/>
    <w:rsid w:val="00F15E0F"/>
    <w:rsid w:val="00F17A0C"/>
    <w:rsid w:val="00F20272"/>
    <w:rsid w:val="00F21D19"/>
    <w:rsid w:val="00F23056"/>
    <w:rsid w:val="00F26A59"/>
    <w:rsid w:val="00F32F4E"/>
    <w:rsid w:val="00F37824"/>
    <w:rsid w:val="00F43B0A"/>
    <w:rsid w:val="00F53509"/>
    <w:rsid w:val="00F5396B"/>
    <w:rsid w:val="00F56741"/>
    <w:rsid w:val="00F615F8"/>
    <w:rsid w:val="00F62199"/>
    <w:rsid w:val="00F629C1"/>
    <w:rsid w:val="00F70C26"/>
    <w:rsid w:val="00F72F97"/>
    <w:rsid w:val="00F73E2C"/>
    <w:rsid w:val="00F74055"/>
    <w:rsid w:val="00F76F72"/>
    <w:rsid w:val="00F778B3"/>
    <w:rsid w:val="00F8133E"/>
    <w:rsid w:val="00F81393"/>
    <w:rsid w:val="00F81840"/>
    <w:rsid w:val="00F84674"/>
    <w:rsid w:val="00F86C7E"/>
    <w:rsid w:val="00F87A9F"/>
    <w:rsid w:val="00F926C9"/>
    <w:rsid w:val="00F92CBD"/>
    <w:rsid w:val="00F9455E"/>
    <w:rsid w:val="00F96BD4"/>
    <w:rsid w:val="00FA38D1"/>
    <w:rsid w:val="00FA3D1B"/>
    <w:rsid w:val="00FB153D"/>
    <w:rsid w:val="00FB171C"/>
    <w:rsid w:val="00FB242F"/>
    <w:rsid w:val="00FB3EB0"/>
    <w:rsid w:val="00FB52F3"/>
    <w:rsid w:val="00FC2C87"/>
    <w:rsid w:val="00FC3617"/>
    <w:rsid w:val="00FC4AB2"/>
    <w:rsid w:val="00FC5F96"/>
    <w:rsid w:val="00FD0665"/>
    <w:rsid w:val="00FD17CE"/>
    <w:rsid w:val="00FD21F7"/>
    <w:rsid w:val="00FD3B2B"/>
    <w:rsid w:val="00FD782C"/>
    <w:rsid w:val="00FD7F81"/>
    <w:rsid w:val="00FE404A"/>
    <w:rsid w:val="00FE51AB"/>
    <w:rsid w:val="00FE5842"/>
    <w:rsid w:val="00FE7CCF"/>
    <w:rsid w:val="00FF0BCE"/>
    <w:rsid w:val="00FF1D1D"/>
    <w:rsid w:val="00FF3215"/>
    <w:rsid w:val="00FF4CB0"/>
    <w:rsid w:val="00FF4E32"/>
    <w:rsid w:val="00FF6A88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19209C"/>
  <w15:docId w15:val="{C8BBDAA2-F658-483D-BAD1-9486BB2C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E3E31"/>
    <w:pPr>
      <w:spacing w:line="240" w:lineRule="atLeast"/>
    </w:pPr>
    <w:rPr>
      <w:rFonts w:ascii="Verdana" w:hAnsi="Verdana"/>
      <w:sz w:val="18"/>
      <w:szCs w:val="18"/>
      <w:lang w:val="nl-NL"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C74330"/>
    <w:pPr>
      <w:keepNext/>
      <w:numPr>
        <w:numId w:val="3"/>
      </w:numPr>
      <w:spacing w:after="240"/>
      <w:outlineLvl w:val="0"/>
    </w:pPr>
    <w:rPr>
      <w:rFonts w:cs="Arial"/>
      <w:b/>
      <w:bCs/>
      <w:kern w:val="32"/>
      <w:sz w:val="28"/>
      <w:szCs w:val="28"/>
    </w:rPr>
  </w:style>
  <w:style w:type="paragraph" w:styleId="Kop2">
    <w:name w:val="heading 2"/>
    <w:basedOn w:val="Standaard"/>
    <w:next w:val="Standaard"/>
    <w:link w:val="Kop2Char"/>
    <w:qFormat/>
    <w:rsid w:val="00C74330"/>
    <w:pPr>
      <w:keepNext/>
      <w:numPr>
        <w:ilvl w:val="1"/>
        <w:numId w:val="3"/>
      </w:numPr>
      <w:spacing w:after="240"/>
      <w:outlineLvl w:val="1"/>
    </w:pPr>
    <w:rPr>
      <w:rFonts w:cs="Arial"/>
      <w:b/>
      <w:bCs/>
      <w:iCs/>
      <w:sz w:val="20"/>
      <w:szCs w:val="20"/>
    </w:rPr>
  </w:style>
  <w:style w:type="paragraph" w:styleId="Kop3">
    <w:name w:val="heading 3"/>
    <w:basedOn w:val="Standaard"/>
    <w:next w:val="Standaard"/>
    <w:link w:val="Kop3Char"/>
    <w:qFormat/>
    <w:rsid w:val="00C74330"/>
    <w:pPr>
      <w:keepNext/>
      <w:numPr>
        <w:ilvl w:val="2"/>
        <w:numId w:val="3"/>
      </w:numPr>
      <w:outlineLvl w:val="2"/>
    </w:pPr>
    <w:rPr>
      <w:rFonts w:cs="Arial"/>
      <w:bCs/>
      <w:i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3"/>
      </w:numPr>
      <w:spacing w:line="240" w:lineRule="exact"/>
      <w:outlineLvl w:val="3"/>
    </w:pPr>
    <w:rPr>
      <w:bCs/>
      <w:i/>
    </w:rPr>
  </w:style>
  <w:style w:type="paragraph" w:styleId="Kop5">
    <w:name w:val="heading 5"/>
    <w:basedOn w:val="Standaard"/>
    <w:next w:val="Standaard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semiHidden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paragraph" w:styleId="Inhopg2">
    <w:name w:val="toc 2"/>
    <w:basedOn w:val="Standaard"/>
    <w:next w:val="Standaard"/>
    <w:autoRedefine/>
    <w:uiPriority w:val="39"/>
    <w:rsid w:val="00AA586A"/>
    <w:pPr>
      <w:ind w:left="180"/>
    </w:pPr>
    <w:rPr>
      <w:rFonts w:asciiTheme="minorHAnsi" w:hAnsiTheme="minorHAnsi"/>
      <w:smallCaps/>
      <w:sz w:val="20"/>
      <w:szCs w:val="20"/>
    </w:rPr>
  </w:style>
  <w:style w:type="paragraph" w:customStyle="1" w:styleId="Opsommingmetletters">
    <w:name w:val="Opsomming met letters"/>
    <w:basedOn w:val="Standaard"/>
    <w:pPr>
      <w:numPr>
        <w:numId w:val="1"/>
      </w:numPr>
    </w:pPr>
    <w:rPr>
      <w:lang w:val="nl-BE"/>
    </w:rPr>
  </w:style>
  <w:style w:type="paragraph" w:customStyle="1" w:styleId="Opsommingmetbolletjes">
    <w:name w:val="Opsomming met bolletjes"/>
    <w:basedOn w:val="Standaard"/>
    <w:pPr>
      <w:numPr>
        <w:numId w:val="2"/>
      </w:numPr>
      <w:tabs>
        <w:tab w:val="left" w:pos="284"/>
      </w:tabs>
      <w:ind w:left="284" w:hanging="284"/>
    </w:pPr>
    <w:rPr>
      <w:lang w:val="fr-FR"/>
    </w:rPr>
  </w:style>
  <w:style w:type="paragraph" w:customStyle="1" w:styleId="Alineakop">
    <w:name w:val="Alineakop"/>
    <w:basedOn w:val="Standaard"/>
    <w:next w:val="Standaard"/>
    <w:rPr>
      <w:b/>
      <w:lang w:val="nl-BE"/>
    </w:rPr>
  </w:style>
  <w:style w:type="paragraph" w:styleId="Inhopg3">
    <w:name w:val="toc 3"/>
    <w:basedOn w:val="Standaard"/>
    <w:next w:val="Standaard"/>
    <w:autoRedefine/>
    <w:uiPriority w:val="39"/>
    <w:rsid w:val="00AA586A"/>
    <w:pPr>
      <w:ind w:left="360"/>
    </w:pPr>
    <w:rPr>
      <w:rFonts w:asciiTheme="minorHAnsi" w:hAnsi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rsid w:val="00AA586A"/>
    <w:pPr>
      <w:ind w:left="540"/>
    </w:pPr>
    <w:rPr>
      <w:rFonts w:asciiTheme="minorHAnsi" w:hAnsiTheme="minorHAnsi"/>
    </w:rPr>
  </w:style>
  <w:style w:type="paragraph" w:styleId="Inhopg1">
    <w:name w:val="toc 1"/>
    <w:basedOn w:val="Standaard"/>
    <w:next w:val="Standaard"/>
    <w:autoRedefine/>
    <w:uiPriority w:val="39"/>
    <w:rsid w:val="00AA586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Standaardalinea-lettertype"/>
    <w:uiPriority w:val="99"/>
    <w:rPr>
      <w:color w:val="0000FF"/>
      <w:u w:val="single"/>
    </w:rPr>
  </w:style>
  <w:style w:type="paragraph" w:customStyle="1" w:styleId="Appendix">
    <w:name w:val="Appendix"/>
    <w:basedOn w:val="Standaard"/>
    <w:next w:val="Standaard"/>
    <w:pPr>
      <w:numPr>
        <w:numId w:val="4"/>
      </w:numPr>
      <w:tabs>
        <w:tab w:val="clear" w:pos="0"/>
        <w:tab w:val="left" w:pos="1871"/>
      </w:tabs>
      <w:spacing w:after="240" w:line="240" w:lineRule="exact"/>
    </w:pPr>
    <w:rPr>
      <w:b/>
      <w:sz w:val="28"/>
      <w:szCs w:val="28"/>
    </w:rPr>
  </w:style>
  <w:style w:type="paragraph" w:customStyle="1" w:styleId="Bijlage">
    <w:name w:val="Bijlage"/>
    <w:basedOn w:val="Standaard"/>
    <w:next w:val="Standaard"/>
    <w:pPr>
      <w:numPr>
        <w:numId w:val="5"/>
      </w:numPr>
      <w:tabs>
        <w:tab w:val="clear" w:pos="284"/>
        <w:tab w:val="left" w:pos="1457"/>
      </w:tabs>
      <w:spacing w:after="240" w:line="240" w:lineRule="exact"/>
    </w:pPr>
    <w:rPr>
      <w:b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36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6F40"/>
    <w:rPr>
      <w:rFonts w:ascii="Tahoma" w:hAnsi="Tahoma" w:cs="Tahoma"/>
      <w:sz w:val="16"/>
      <w:szCs w:val="16"/>
      <w:lang w:val="nl-NL" w:eastAsia="nl-BE"/>
    </w:rPr>
  </w:style>
  <w:style w:type="character" w:customStyle="1" w:styleId="KoptekstChar">
    <w:name w:val="Koptekst Char"/>
    <w:basedOn w:val="Standaardalinea-lettertype"/>
    <w:link w:val="Koptekst"/>
    <w:semiHidden/>
    <w:rsid w:val="00077F02"/>
    <w:rPr>
      <w:rFonts w:ascii="Verdana" w:hAnsi="Verdana"/>
      <w:sz w:val="18"/>
      <w:szCs w:val="18"/>
      <w:lang w:val="nl-NL" w:eastAsia="nl-BE"/>
    </w:rPr>
  </w:style>
  <w:style w:type="character" w:customStyle="1" w:styleId="Huisstijl-Sjabloonnaam">
    <w:name w:val="Huisstijl-Sjabloonnaam"/>
    <w:basedOn w:val="Standaardalinea-lettertype"/>
    <w:rsid w:val="00077F02"/>
    <w:rPr>
      <w:rFonts w:ascii="Verdana" w:hAnsi="Verdana"/>
      <w:b/>
      <w:caps/>
      <w:smallCaps w:val="0"/>
      <w:strike w:val="0"/>
      <w:dstrike w:val="0"/>
      <w:vanish w:val="0"/>
      <w:color w:val="auto"/>
      <w:sz w:val="36"/>
      <w:vertAlign w:val="baseline"/>
    </w:rPr>
  </w:style>
  <w:style w:type="character" w:customStyle="1" w:styleId="Huisstijl-Afdeling">
    <w:name w:val="Huisstijl-Afdeling"/>
    <w:basedOn w:val="Standaardalinea-lettertype"/>
    <w:rsid w:val="00BC4DE9"/>
    <w:rPr>
      <w:sz w:val="16"/>
    </w:rPr>
  </w:style>
  <w:style w:type="paragraph" w:customStyle="1" w:styleId="Huisstijl-Titel">
    <w:name w:val="Huisstijl-Titel"/>
    <w:basedOn w:val="Standaard"/>
    <w:rsid w:val="00857985"/>
    <w:pPr>
      <w:framePr w:wrap="around" w:vAnchor="page" w:hAnchor="page" w:x="3097" w:y="4843"/>
      <w:spacing w:line="360" w:lineRule="exact"/>
    </w:pPr>
    <w:rPr>
      <w:sz w:val="32"/>
      <w:szCs w:val="32"/>
    </w:rPr>
  </w:style>
  <w:style w:type="paragraph" w:customStyle="1" w:styleId="Huisstijl-Onderwerp">
    <w:name w:val="Huisstijl-Onderwerp"/>
    <w:basedOn w:val="Standaard"/>
    <w:next w:val="Standaard"/>
    <w:rsid w:val="00857985"/>
    <w:pPr>
      <w:framePr w:wrap="around" w:vAnchor="page" w:hAnchor="page" w:x="3097" w:y="4843"/>
      <w:spacing w:line="240" w:lineRule="exact"/>
    </w:pPr>
  </w:style>
  <w:style w:type="paragraph" w:customStyle="1" w:styleId="Huisstijl-Subtitel">
    <w:name w:val="Huisstijl-Subtitel"/>
    <w:basedOn w:val="Standaard"/>
    <w:next w:val="Standaard"/>
    <w:rsid w:val="00857985"/>
    <w:pPr>
      <w:framePr w:wrap="around" w:vAnchor="page" w:hAnchor="page" w:x="3097" w:y="4843"/>
      <w:spacing w:line="240" w:lineRule="exact"/>
    </w:pPr>
  </w:style>
  <w:style w:type="paragraph" w:customStyle="1" w:styleId="Huisstijl-Inhoudsopgave">
    <w:name w:val="Huisstijl-Inhoudsopgave"/>
    <w:basedOn w:val="Standaard"/>
    <w:next w:val="Standaard"/>
    <w:rsid w:val="00BC10FE"/>
    <w:rPr>
      <w:b/>
      <w:sz w:val="28"/>
    </w:rPr>
  </w:style>
  <w:style w:type="table" w:styleId="Tabelraster">
    <w:name w:val="Table Grid"/>
    <w:basedOn w:val="Standaardtabel"/>
    <w:uiPriority w:val="99"/>
    <w:rsid w:val="005D3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uisstijl-Adres">
    <w:name w:val="Huisstijl-Adres"/>
    <w:basedOn w:val="Standaard"/>
    <w:next w:val="Standaard"/>
    <w:rsid w:val="00BC4DE9"/>
    <w:pPr>
      <w:spacing w:line="160" w:lineRule="exact"/>
      <w:ind w:left="567" w:hanging="567"/>
    </w:pPr>
    <w:rPr>
      <w:noProof/>
      <w:sz w:val="12"/>
      <w:lang w:eastAsia="nl-NL"/>
    </w:rPr>
  </w:style>
  <w:style w:type="character" w:customStyle="1" w:styleId="Huisstijl-Concept">
    <w:name w:val="Huisstijl-Concept"/>
    <w:basedOn w:val="Standaardalinea-lettertype"/>
    <w:rsid w:val="00BC4DE9"/>
    <w:rPr>
      <w:rFonts w:ascii="Verdana" w:hAnsi="Verdana"/>
      <w:b/>
      <w:color w:val="808080" w:themeColor="background1" w:themeShade="80"/>
      <w:sz w:val="22"/>
    </w:rPr>
  </w:style>
  <w:style w:type="character" w:customStyle="1" w:styleId="Huisstijl-Gegeven">
    <w:name w:val="Huisstijl-Gegeven"/>
    <w:rsid w:val="00BC4DE9"/>
    <w:rPr>
      <w:rFonts w:ascii="Verdana" w:hAnsi="Verdana"/>
      <w:sz w:val="14"/>
    </w:rPr>
  </w:style>
  <w:style w:type="character" w:customStyle="1" w:styleId="Huisstijl-Kopje">
    <w:name w:val="Huisstijl-Kopje"/>
    <w:basedOn w:val="Huisstijl-Gegeven"/>
    <w:rsid w:val="00BC4DE9"/>
    <w:rPr>
      <w:rFonts w:ascii="Verdana" w:hAnsi="Verdana"/>
      <w:b/>
      <w:sz w:val="14"/>
    </w:rPr>
  </w:style>
  <w:style w:type="paragraph" w:customStyle="1" w:styleId="Huisstijl-Colofon">
    <w:name w:val="Huisstijl-Colofon"/>
    <w:basedOn w:val="Standaard"/>
    <w:rsid w:val="00693CDA"/>
    <w:pPr>
      <w:tabs>
        <w:tab w:val="right" w:pos="2552"/>
      </w:tabs>
    </w:pPr>
    <w:rPr>
      <w:b/>
      <w:sz w:val="20"/>
    </w:rPr>
  </w:style>
  <w:style w:type="character" w:customStyle="1" w:styleId="Kop1Char">
    <w:name w:val="Kop 1 Char"/>
    <w:basedOn w:val="Standaardalinea-lettertype"/>
    <w:link w:val="Kop1"/>
    <w:uiPriority w:val="9"/>
    <w:rsid w:val="00AB6A65"/>
    <w:rPr>
      <w:rFonts w:ascii="Verdana" w:hAnsi="Verdana" w:cs="Arial"/>
      <w:b/>
      <w:bCs/>
      <w:kern w:val="32"/>
      <w:sz w:val="28"/>
      <w:szCs w:val="28"/>
      <w:lang w:val="nl-NL" w:eastAsia="nl-BE"/>
    </w:rPr>
  </w:style>
  <w:style w:type="character" w:customStyle="1" w:styleId="Kop2Char">
    <w:name w:val="Kop 2 Char"/>
    <w:basedOn w:val="Standaardalinea-lettertype"/>
    <w:link w:val="Kop2"/>
    <w:rsid w:val="00AB6A65"/>
    <w:rPr>
      <w:rFonts w:ascii="Verdana" w:hAnsi="Verdana" w:cs="Arial"/>
      <w:b/>
      <w:bCs/>
      <w:iCs/>
      <w:lang w:val="nl-NL" w:eastAsia="nl-BE"/>
    </w:rPr>
  </w:style>
  <w:style w:type="character" w:customStyle="1" w:styleId="Kop3Char">
    <w:name w:val="Kop 3 Char"/>
    <w:basedOn w:val="Standaardalinea-lettertype"/>
    <w:link w:val="Kop3"/>
    <w:rsid w:val="00AB6A65"/>
    <w:rPr>
      <w:rFonts w:ascii="Verdana" w:hAnsi="Verdana" w:cs="Arial"/>
      <w:bCs/>
      <w:i/>
      <w:sz w:val="18"/>
      <w:szCs w:val="18"/>
      <w:lang w:val="nl-NL" w:eastAsia="nl-BE"/>
    </w:rPr>
  </w:style>
  <w:style w:type="numbering" w:customStyle="1" w:styleId="Huisstijl-Kop">
    <w:name w:val="Huisstijl-Kop"/>
    <w:uiPriority w:val="99"/>
    <w:rsid w:val="00AB6A65"/>
    <w:pPr>
      <w:numPr>
        <w:numId w:val="6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4456A9"/>
    <w:rPr>
      <w:color w:val="80808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C335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7C3358"/>
    <w:pPr>
      <w:ind w:left="720"/>
    </w:pPr>
    <w:rPr>
      <w:rFonts w:asciiTheme="minorHAnsi" w:hAnsiTheme="minorHAnsi"/>
    </w:rPr>
  </w:style>
  <w:style w:type="paragraph" w:styleId="Inhopg6">
    <w:name w:val="toc 6"/>
    <w:basedOn w:val="Standaard"/>
    <w:next w:val="Standaard"/>
    <w:autoRedefine/>
    <w:uiPriority w:val="39"/>
    <w:unhideWhenUsed/>
    <w:rsid w:val="007C3358"/>
    <w:pPr>
      <w:ind w:left="900"/>
    </w:pPr>
    <w:rPr>
      <w:rFonts w:asciiTheme="minorHAnsi" w:hAnsiTheme="minorHAnsi"/>
    </w:rPr>
  </w:style>
  <w:style w:type="paragraph" w:styleId="Inhopg7">
    <w:name w:val="toc 7"/>
    <w:basedOn w:val="Standaard"/>
    <w:next w:val="Standaard"/>
    <w:autoRedefine/>
    <w:uiPriority w:val="39"/>
    <w:unhideWhenUsed/>
    <w:rsid w:val="007C3358"/>
    <w:pPr>
      <w:ind w:left="1080"/>
    </w:pPr>
    <w:rPr>
      <w:rFonts w:asciiTheme="minorHAnsi" w:hAnsiTheme="minorHAnsi"/>
    </w:rPr>
  </w:style>
  <w:style w:type="paragraph" w:styleId="Inhopg8">
    <w:name w:val="toc 8"/>
    <w:basedOn w:val="Standaard"/>
    <w:next w:val="Standaard"/>
    <w:autoRedefine/>
    <w:uiPriority w:val="39"/>
    <w:unhideWhenUsed/>
    <w:rsid w:val="007C3358"/>
    <w:pPr>
      <w:ind w:left="1260"/>
    </w:pPr>
    <w:rPr>
      <w:rFonts w:asciiTheme="minorHAnsi" w:hAnsiTheme="minorHAnsi"/>
    </w:rPr>
  </w:style>
  <w:style w:type="paragraph" w:styleId="Inhopg9">
    <w:name w:val="toc 9"/>
    <w:basedOn w:val="Standaard"/>
    <w:next w:val="Standaard"/>
    <w:autoRedefine/>
    <w:uiPriority w:val="39"/>
    <w:unhideWhenUsed/>
    <w:rsid w:val="007C3358"/>
    <w:pPr>
      <w:ind w:left="1440"/>
    </w:pPr>
    <w:rPr>
      <w:rFonts w:asciiTheme="minorHAnsi" w:hAnsiTheme="minorHAnsi"/>
    </w:rPr>
  </w:style>
  <w:style w:type="paragraph" w:styleId="Lijstalinea">
    <w:name w:val="List Paragraph"/>
    <w:basedOn w:val="Standaard"/>
    <w:uiPriority w:val="34"/>
    <w:qFormat/>
    <w:rsid w:val="0066563D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67038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67038"/>
    <w:rPr>
      <w:rFonts w:ascii="Verdana" w:hAnsi="Verdana"/>
      <w:lang w:val="nl-NL" w:eastAsia="nl-B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67038"/>
    <w:rPr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qFormat/>
    <w:rsid w:val="00A867C4"/>
    <w:pPr>
      <w:spacing w:after="200" w:line="240" w:lineRule="auto"/>
    </w:pPr>
    <w:rPr>
      <w:i/>
      <w:iCs/>
      <w:color w:val="1F497D" w:themeColor="text2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C7984"/>
    <w:rPr>
      <w:color w:val="808080"/>
      <w:shd w:val="clear" w:color="auto" w:fill="E6E6E6"/>
    </w:rPr>
  </w:style>
  <w:style w:type="paragraph" w:customStyle="1" w:styleId="Default">
    <w:name w:val="Default"/>
    <w:rsid w:val="009C6DB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nl-NL"/>
    </w:rPr>
  </w:style>
  <w:style w:type="paragraph" w:styleId="Normaalweb">
    <w:name w:val="Normal (Web)"/>
    <w:basedOn w:val="Standaard"/>
    <w:uiPriority w:val="99"/>
    <w:unhideWhenUsed/>
    <w:rsid w:val="000557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A84F2A"/>
  </w:style>
  <w:style w:type="character" w:customStyle="1" w:styleId="normaltextrun">
    <w:name w:val="normaltextrun"/>
    <w:basedOn w:val="Standaardalinea-lettertype"/>
    <w:rsid w:val="00BD01DE"/>
  </w:style>
  <w:style w:type="character" w:customStyle="1" w:styleId="spellingerror">
    <w:name w:val="spellingerror"/>
    <w:basedOn w:val="Standaardalinea-lettertype"/>
    <w:rsid w:val="00BD01DE"/>
  </w:style>
  <w:style w:type="character" w:customStyle="1" w:styleId="eop">
    <w:name w:val="eop"/>
    <w:basedOn w:val="Standaardalinea-lettertype"/>
    <w:rsid w:val="00BD01DE"/>
  </w:style>
  <w:style w:type="paragraph" w:customStyle="1" w:styleId="paragraph">
    <w:name w:val="paragraph"/>
    <w:basedOn w:val="Standaard"/>
    <w:rsid w:val="00BD01D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Lijsttabel3-Accent2">
    <w:name w:val="List Table 3 Accent 2"/>
    <w:basedOn w:val="Standaardtabel"/>
    <w:uiPriority w:val="48"/>
    <w:rsid w:val="009C66A9"/>
    <w:rPr>
      <w:rFonts w:asciiTheme="minorHAnsi" w:eastAsiaTheme="minorHAnsi" w:hAnsiTheme="minorHAnsi" w:cstheme="minorBidi"/>
      <w:sz w:val="22"/>
      <w:szCs w:val="22"/>
      <w:lang w:val="nl-NL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B04E3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04E3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04E32"/>
    <w:rPr>
      <w:rFonts w:ascii="Verdana" w:hAnsi="Verdana"/>
      <w:lang w:val="nl-NL" w:eastAsia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04E3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04E32"/>
    <w:rPr>
      <w:rFonts w:ascii="Verdana" w:hAnsi="Verdana"/>
      <w:b/>
      <w:bCs/>
      <w:lang w:val="nl-NL" w:eastAsia="nl-BE"/>
    </w:rPr>
  </w:style>
  <w:style w:type="paragraph" w:customStyle="1" w:styleId="CodeInline">
    <w:name w:val="Code Inline"/>
    <w:basedOn w:val="Standaard"/>
    <w:next w:val="Standaard"/>
    <w:link w:val="CodeInlineChar"/>
    <w:qFormat/>
    <w:rsid w:val="0013007B"/>
    <w:pPr>
      <w:spacing w:after="160" w:line="259" w:lineRule="auto"/>
    </w:pPr>
    <w:rPr>
      <w:rFonts w:ascii="Courier New" w:eastAsiaTheme="minorHAnsi" w:hAnsi="Courier New" w:cstheme="minorBidi"/>
      <w:sz w:val="24"/>
      <w:szCs w:val="22"/>
      <w:lang w:eastAsia="en-US"/>
    </w:rPr>
  </w:style>
  <w:style w:type="character" w:customStyle="1" w:styleId="CodeInlineChar">
    <w:name w:val="Code Inline Char"/>
    <w:basedOn w:val="Standaardalinea-lettertype"/>
    <w:link w:val="CodeInline"/>
    <w:rsid w:val="0013007B"/>
    <w:rPr>
      <w:rFonts w:ascii="Courier New" w:eastAsiaTheme="minorHAnsi" w:hAnsi="Courier New" w:cstheme="minorBidi"/>
      <w:sz w:val="24"/>
      <w:szCs w:val="22"/>
      <w:lang w:val="nl-NL" w:eastAsia="en-US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120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120727"/>
    <w:rPr>
      <w:rFonts w:ascii="Courier New" w:hAnsi="Courier New" w:cs="Courier New"/>
      <w:lang w:val="nl-NL" w:eastAsia="nl-NL"/>
    </w:rPr>
  </w:style>
  <w:style w:type="paragraph" w:customStyle="1" w:styleId="Code">
    <w:name w:val="Code"/>
    <w:basedOn w:val="Standaard"/>
    <w:next w:val="Standaard"/>
    <w:link w:val="CodeChar"/>
    <w:qFormat/>
    <w:rsid w:val="00A32ED4"/>
    <w:pPr>
      <w:keepNext/>
      <w:keepLines/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pacing w:line="240" w:lineRule="auto"/>
    </w:pPr>
    <w:rPr>
      <w:rFonts w:ascii="Courier New" w:hAnsi="Courier New" w:cs="Arial"/>
      <w:color w:val="000000" w:themeColor="text1" w:themeShade="A6"/>
      <w:sz w:val="22"/>
      <w:szCs w:val="22"/>
      <w:lang w:val="en-US" w:eastAsia="en-US"/>
    </w:rPr>
  </w:style>
  <w:style w:type="character" w:customStyle="1" w:styleId="CodeChar">
    <w:name w:val="Code Char"/>
    <w:basedOn w:val="Standaardalinea-lettertype"/>
    <w:link w:val="Code"/>
    <w:rsid w:val="00A32ED4"/>
    <w:rPr>
      <w:rFonts w:ascii="Courier New" w:hAnsi="Courier New" w:cs="Arial"/>
      <w:color w:val="000000" w:themeColor="text1" w:themeShade="A6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3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IDB\DigiOffice\Programs\WhiteOffice\Sjabloon\Rap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E63ACEF896B45A1CBC78E0C280714" ma:contentTypeVersion="9" ma:contentTypeDescription="Een nieuw document maken." ma:contentTypeScope="" ma:versionID="8f844c79ea962a0d195666ecaca6b71f">
  <xsd:schema xmlns:xsd="http://www.w3.org/2001/XMLSchema" xmlns:xs="http://www.w3.org/2001/XMLSchema" xmlns:p="http://schemas.microsoft.com/office/2006/metadata/properties" xmlns:ns2="e4e97d5e-4df8-4dfd-8765-c23b83e4a7b2" targetNamespace="http://schemas.microsoft.com/office/2006/metadata/properties" ma:root="true" ma:fieldsID="a041bee4d770746df58c5335fa62fd2a" ns2:_="">
    <xsd:import namespace="e4e97d5e-4df8-4dfd-8765-c23b83e4a7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97d5e-4df8-4dfd-8765-c23b83e4a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Min16</b:Tag>
    <b:SourceType>Report</b:SourceType>
    <b:Guid>{8DEAAC1B-90D1-4B4A-A2D3-D598BACF9E09}</b:Guid>
    <b:Title>Energieagenda, Naar een CO₂-arme energievoorziening</b:Title>
    <b:Year>2016</b:Year>
    <b:City>Den Haag</b:City>
    <b:Publisher>Ministerie van Economische Zaken</b:Publisher>
    <b:Author>
      <b:Author>
        <b:Corporate>Ministerie van Economische Zaken</b:Corporate>
      </b:Author>
    </b:Author>
    <b:InternetSiteTitle>Rijksoverheid</b:InternetSiteTitle>
    <b:RefOrder>1</b:RefOrder>
  </b:Source>
  <b:Source>
    <b:Tag>Mar19</b:Tag>
    <b:SourceType>Report</b:SourceType>
    <b:Guid>{F80CE8EA-7230-40DC-B575-F60CAC2DE1B3}</b:Guid>
    <b:Author>
      <b:Author>
        <b:NameList>
          <b:Person>
            <b:Last>Bracht</b:Last>
            <b:First>Mart</b:First>
            <b:Middle>van</b:Middle>
          </b:Person>
        </b:NameList>
      </b:Author>
    </b:Author>
    <b:Title>Naar een Robuust Geïntegreerd energiesysteem (NRG)</b:Title>
    <b:Year>2019</b:Year>
    <b:Publisher>Topsector Energie</b:Publisher>
    <b:City>Amersfoort</b:City>
    <b:RefOrder>2</b:RefOrder>
  </b:Source>
  <b:Source>
    <b:Tag>Doo17</b:Tag>
    <b:SourceType>Report</b:SourceType>
    <b:Guid>{55E314B7-5445-411C-A472-5220247D2412}</b:Guid>
    <b:Title>Lectorale reden: Empowerment, Regie over je eigen energie</b:Title>
    <b:Year>2017</b:Year>
    <b:Publisher>Avans Hogeschool</b:Publisher>
    <b:City>Breda</b:City>
    <b:Author>
      <b:Author>
        <b:NameList>
          <b:Person>
            <b:Last>Doomernik</b:Last>
            <b:First>Jack</b:First>
          </b:Person>
        </b:NameList>
      </b:Author>
    </b:Author>
    <b:RefOrder>3</b:RefOrder>
  </b:Source>
  <b:Source>
    <b:Tag>Sno</b:Tag>
    <b:SourceType>Report</b:SourceType>
    <b:Guid>{7E2262A7-1732-478C-8E66-C9FF178429BD}</b:Guid>
    <b:Author>
      <b:Author>
        <b:NameList>
          <b:Person>
            <b:Last>Snoeren</b:Last>
            <b:First>Maurice</b:First>
          </b:Person>
        </b:NameList>
      </b:Author>
    </b:Author>
    <b:Title>Plan van aanpak: Smart Energy Delivery Lab versie 0.3</b:Title>
    <b:Year>2018</b:Year>
    <b:Publisher>Avans Hogeschool, Technische Informatica</b:Publisher>
    <b:City>Breda</b:City>
    <b:RefOrder>4</b:RefOrder>
  </b:Source>
</b:Sources>
</file>

<file path=customXml/itemProps1.xml><?xml version="1.0" encoding="utf-8"?>
<ds:datastoreItem xmlns:ds="http://schemas.openxmlformats.org/officeDocument/2006/customXml" ds:itemID="{EC041E0E-139F-4CF6-BFAA-B2E3CF35F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97d5e-4df8-4dfd-8765-c23b83e4a7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1D950A-D0C7-401A-ABCA-738D9627C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8A96A7-B95F-4ED3-905E-FCCCEA436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98E5B6-0632-47A6-8A5B-614C2E005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0</TotalTime>
  <Pages>2</Pages>
  <Words>42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1.0.3</vt:lpstr>
    </vt:vector>
  </TitlesOfParts>
  <Company>AEI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Snoeren</dc:creator>
  <cp:keywords/>
  <dc:description/>
  <cp:lastModifiedBy>Maurice Snoeren</cp:lastModifiedBy>
  <cp:revision>101</cp:revision>
  <cp:lastPrinted>2020-07-01T20:32:00Z</cp:lastPrinted>
  <dcterms:created xsi:type="dcterms:W3CDTF">2020-09-29T13:04:00Z</dcterms:created>
  <dcterms:modified xsi:type="dcterms:W3CDTF">2020-11-24T22:54:00Z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0x010100A66E63ACEF896B45A1CBC78E0C280714</vt:lpwstr>
  </property>
</Properties>
</file>